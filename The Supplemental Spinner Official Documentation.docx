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F15CC9">
      <w:pPr>
        <w:pStyle w:val="Title"/>
      </w:pPr>
      <w:sdt>
        <w:sdtPr>
          <w:alias w:val="Title:"/>
          <w:tag w:val="Title:"/>
          <w:id w:val="726351117"/>
          <w:placeholder>
            <w:docPart w:val="D4FD3897F57C4C9DB0EB48B73617289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547BB">
            <w:t>The Supplemental Spinner Official Documentation</w:t>
          </w:r>
        </w:sdtContent>
      </w:sdt>
    </w:p>
    <w:p w:rsidR="00B823AA" w:rsidRDefault="004547BB" w:rsidP="00B823AA">
      <w:pPr>
        <w:pStyle w:val="Title2"/>
      </w:pPr>
      <w:r>
        <w:t>Steven Wilson</w:t>
      </w:r>
    </w:p>
    <w:p w:rsidR="00E81978" w:rsidRDefault="004547BB" w:rsidP="00B823AA">
      <w:pPr>
        <w:pStyle w:val="Title2"/>
      </w:pPr>
      <w:r>
        <w:t>Mt. San Jacinto College</w:t>
      </w:r>
    </w:p>
    <w:sdt>
      <w:sdtPr>
        <w:alias w:val="Author Note:"/>
        <w:tag w:val="Author Note:"/>
        <w:id w:val="266668659"/>
        <w:placeholder>
          <w:docPart w:val="DF6E6FD2013742E2AC6683AF2DA79FDD"/>
        </w:placeholder>
        <w:temporary/>
        <w:showingPlcHdr/>
        <w15:appearance w15:val="hidden"/>
      </w:sdtPr>
      <w:sdtEndPr/>
      <w:sdtContent>
        <w:p w:rsidR="00E81978" w:rsidRDefault="005D3A03">
          <w:pPr>
            <w:pStyle w:val="Title"/>
          </w:pPr>
          <w:r>
            <w:t>Author Note</w:t>
          </w:r>
        </w:p>
      </w:sdtContent>
    </w:sdt>
    <w:p w:rsidR="00E81978" w:rsidRDefault="004547BB" w:rsidP="00B823AA">
      <w:pPr>
        <w:pStyle w:val="Title2"/>
      </w:pPr>
      <w:r>
        <w:t xml:space="preserve">To the </w:t>
      </w:r>
      <w:r w:rsidR="000A05B1">
        <w:t>S</w:t>
      </w:r>
      <w:r>
        <w:t xml:space="preserve">upplemental </w:t>
      </w:r>
      <w:r w:rsidR="000A05B1">
        <w:t>I</w:t>
      </w:r>
      <w:r>
        <w:t>nstruction team of Mt. San Jacinto College, Thank you.</w:t>
      </w:r>
    </w:p>
    <w:sdt>
      <w:sdtPr>
        <w:alias w:val="Abstract:"/>
        <w:tag w:val="Abstract:"/>
        <w:id w:val="202146031"/>
        <w:placeholder>
          <w:docPart w:val="ED88AA63B0D54F2B90ACFA2E6C19E772"/>
        </w:placeholder>
        <w:temporary/>
        <w:showingPlcHdr/>
        <w15:appearance w15:val="hidden"/>
      </w:sdtPr>
      <w:sdtEndPr/>
      <w:sdtContent>
        <w:p w:rsidR="00E81978" w:rsidRDefault="005D3A03">
          <w:pPr>
            <w:pStyle w:val="SectionTitle"/>
          </w:pPr>
          <w:r>
            <w:t>Abstract</w:t>
          </w:r>
        </w:p>
      </w:sdtContent>
    </w:sdt>
    <w:p w:rsidR="00E81978" w:rsidRDefault="004547BB">
      <w:pPr>
        <w:pStyle w:val="NoSpacing"/>
      </w:pPr>
      <w:r>
        <w:t xml:space="preserve">This documentation contains every resource used to </w:t>
      </w:r>
      <w:r w:rsidR="00F71301">
        <w:t xml:space="preserve">create “The Supplemental Spinner”. It will go in depth of the CAD (computer assisted design) framework, electrical components, safety measurements, and program. This documentation does not cover activities that can be used while the device is </w:t>
      </w:r>
      <w:proofErr w:type="gramStart"/>
      <w:r w:rsidR="00F71301">
        <w:t>operating, but</w:t>
      </w:r>
      <w:proofErr w:type="gramEnd"/>
      <w:r w:rsidR="00F71301">
        <w:t xml:space="preserve"> will give insight to how expandable the device is. Links found throughout this report will redirect readers to GitHub where code can be accessed. Overall, any student, faculty, or person may potentially recreate this device by following </w:t>
      </w:r>
      <w:r w:rsidR="0058287C">
        <w:t xml:space="preserve">the </w:t>
      </w:r>
      <w:r w:rsidR="00F71301">
        <w:t xml:space="preserve">information found </w:t>
      </w:r>
      <w:r w:rsidR="0058287C">
        <w:t>in</w:t>
      </w:r>
      <w:r w:rsidR="00F71301">
        <w:t xml:space="preserve"> this documentation.</w:t>
      </w:r>
    </w:p>
    <w:p w:rsidR="00E81978" w:rsidRDefault="00F15CC9">
      <w:pPr>
        <w:pStyle w:val="SectionTitle"/>
      </w:pPr>
      <w:sdt>
        <w:sdtPr>
          <w:alias w:val="Section title:"/>
          <w:tag w:val="Section title:"/>
          <w:id w:val="984196707"/>
          <w:placeholder>
            <w:docPart w:val="53AE4180716D4B23A60A8FDAD4B05B0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547BB">
            <w:t>The Supplemental Spinner Official Documentation</w:t>
          </w:r>
        </w:sdtContent>
      </w:sdt>
    </w:p>
    <w:p w:rsidR="00E81978" w:rsidRDefault="00F71301">
      <w:r>
        <w:t>Use this device to break the ice. The Supplemental Spinner</w:t>
      </w:r>
      <w:r w:rsidR="007717B6">
        <w:t xml:space="preserve"> (</w:t>
      </w:r>
      <w:r w:rsidR="007717B6" w:rsidRPr="007717B6">
        <w:rPr>
          <w:b/>
        </w:rPr>
        <w:t>TS</w:t>
      </w:r>
      <w:r w:rsidR="00D040D2">
        <w:rPr>
          <w:b/>
        </w:rPr>
        <w:t>S</w:t>
      </w:r>
      <w:r w:rsidR="007717B6">
        <w:t>)</w:t>
      </w:r>
      <w:r>
        <w:t xml:space="preserve"> is an electrical device that operates on the rules set by an SI Leader. Formally known as The Syllabus Spinner ( </w:t>
      </w:r>
      <w:hyperlink r:id="rId9" w:history="1">
        <w:r w:rsidRPr="009B5F54">
          <w:rPr>
            <w:rStyle w:val="Hyperlink"/>
          </w:rPr>
          <w:t>https://github.com/MinicomSoftware/SyllabusSpinner</w:t>
        </w:r>
      </w:hyperlink>
      <w:r>
        <w:t xml:space="preserve"> </w:t>
      </w:r>
      <w:r w:rsidR="007717B6">
        <w:t xml:space="preserve">), </w:t>
      </w:r>
      <w:r w:rsidR="00D040D2" w:rsidRPr="00D040D2">
        <w:t>TSS</w:t>
      </w:r>
      <w:r w:rsidR="00D040D2">
        <w:t xml:space="preserve"> </w:t>
      </w:r>
      <w:r w:rsidR="007717B6">
        <w:t>is a stronger and more durable version of this prototype. Intended for SI Leaders to use throughout Mt. San Jacinto College (</w:t>
      </w:r>
      <w:r w:rsidR="007717B6" w:rsidRPr="007717B6">
        <w:rPr>
          <w:b/>
        </w:rPr>
        <w:t>MSJC</w:t>
      </w:r>
      <w:r w:rsidR="007717B6">
        <w:t>), TS</w:t>
      </w:r>
      <w:r w:rsidR="00D040D2">
        <w:t>S</w:t>
      </w:r>
      <w:r w:rsidR="007717B6">
        <w:t xml:space="preserve"> has been built to last over 5 years in modern conditions. </w:t>
      </w:r>
    </w:p>
    <w:p w:rsidR="00E81978" w:rsidRDefault="007717B6">
      <w:pPr>
        <w:pStyle w:val="Heading1"/>
      </w:pPr>
      <w:r>
        <w:t xml:space="preserve">The </w:t>
      </w:r>
      <w:r w:rsidR="00AB7BA2">
        <w:t>Components</w:t>
      </w:r>
    </w:p>
    <w:p w:rsidR="007717B6" w:rsidRDefault="007717B6" w:rsidP="007717B6">
      <w:r>
        <w:t>TS</w:t>
      </w:r>
      <w:r w:rsidR="00D040D2">
        <w:t>S</w:t>
      </w:r>
      <w:r>
        <w:t xml:space="preserve"> consists of </w:t>
      </w:r>
      <w:r w:rsidR="00F33CE3">
        <w:t>29</w:t>
      </w:r>
      <w:r>
        <w:t xml:space="preserve"> plastic PLA parts (1</w:t>
      </w:r>
      <w:r w:rsidR="00F33CE3">
        <w:t>2</w:t>
      </w:r>
      <w:r>
        <w:t xml:space="preserve"> solid p</w:t>
      </w:r>
      <w:r w:rsidR="00AB7BA2">
        <w:t xml:space="preserve">lastic pieces and 17 LED caps), </w:t>
      </w:r>
      <w:proofErr w:type="gramStart"/>
      <w:r w:rsidR="00AB7BA2">
        <w:t>and also</w:t>
      </w:r>
      <w:proofErr w:type="gramEnd"/>
      <w:r w:rsidR="00AB7BA2">
        <w:t xml:space="preserve"> contains many electrical and physical components.</w:t>
      </w:r>
    </w:p>
    <w:p w:rsidR="007717B6" w:rsidRPr="007717B6" w:rsidRDefault="007717B6" w:rsidP="007717B6">
      <w:pPr>
        <w:rPr>
          <w:u w:val="single"/>
        </w:rPr>
      </w:pPr>
      <w:r w:rsidRPr="007717B6">
        <w:rPr>
          <w:u w:val="single"/>
        </w:rPr>
        <w:t>All Pieces (including electrical pieces)</w:t>
      </w:r>
      <w:r w:rsidR="00125E5C">
        <w:rPr>
          <w:u w:val="single"/>
        </w:rPr>
        <w:t xml:space="preserve"> Spring 2018</w:t>
      </w:r>
      <w:r w:rsidRPr="007717B6">
        <w:rPr>
          <w:u w:val="single"/>
        </w:rPr>
        <w:t>:</w:t>
      </w:r>
      <w:r>
        <w:rPr>
          <w:u w:val="single"/>
        </w:rPr>
        <w:tab/>
      </w:r>
      <w:r>
        <w:rPr>
          <w:u w:val="single"/>
        </w:rPr>
        <w:tab/>
      </w:r>
      <w:r>
        <w:rPr>
          <w:u w:val="single"/>
        </w:rPr>
        <w:tab/>
      </w:r>
      <w:r>
        <w:rPr>
          <w:u w:val="single"/>
        </w:rPr>
        <w:tab/>
        <w:t>Amount:</w:t>
      </w:r>
    </w:p>
    <w:p w:rsidR="007717B6" w:rsidRDefault="007717B6" w:rsidP="00774B92">
      <w:pPr>
        <w:pStyle w:val="ListParagraph"/>
        <w:numPr>
          <w:ilvl w:val="0"/>
          <w:numId w:val="16"/>
        </w:numPr>
        <w:spacing w:line="276" w:lineRule="auto"/>
      </w:pPr>
      <w:r>
        <w:t>Arduino MEGA</w:t>
      </w:r>
      <w:r w:rsidR="00774B92">
        <w:t xml:space="preserve"> R3</w:t>
      </w:r>
      <w:r>
        <w:t xml:space="preserve"> 2560 …………………………………………………</w:t>
      </w:r>
      <w:proofErr w:type="gramStart"/>
      <w:r>
        <w:t>…</w:t>
      </w:r>
      <w:r w:rsidR="0096325F">
        <w:t>..</w:t>
      </w:r>
      <w:proofErr w:type="gramEnd"/>
      <w:r>
        <w:t>… 1</w:t>
      </w:r>
    </w:p>
    <w:p w:rsidR="007717B6" w:rsidRDefault="007717B6" w:rsidP="00774B92">
      <w:pPr>
        <w:pStyle w:val="ListParagraph"/>
        <w:numPr>
          <w:ilvl w:val="0"/>
          <w:numId w:val="16"/>
        </w:numPr>
        <w:spacing w:line="276" w:lineRule="auto"/>
      </w:pPr>
      <w:r>
        <w:t>Male DC 12V Power Supply Plug Adapter Connector………………………</w:t>
      </w:r>
      <w:proofErr w:type="gramStart"/>
      <w:r>
        <w:t>…..</w:t>
      </w:r>
      <w:proofErr w:type="gramEnd"/>
      <w:r>
        <w:t xml:space="preserve"> 1</w:t>
      </w:r>
    </w:p>
    <w:p w:rsidR="007717B6" w:rsidRDefault="007717B6" w:rsidP="00774B92">
      <w:pPr>
        <w:pStyle w:val="ListParagraph"/>
        <w:numPr>
          <w:ilvl w:val="0"/>
          <w:numId w:val="16"/>
        </w:numPr>
        <w:spacing w:line="276" w:lineRule="auto"/>
      </w:pPr>
      <w:r>
        <w:t>Female DC 12V Power Supply Plug Adapter Connector……………………</w:t>
      </w:r>
      <w:proofErr w:type="gramStart"/>
      <w:r>
        <w:t>…..</w:t>
      </w:r>
      <w:proofErr w:type="gramEnd"/>
      <w:r>
        <w:t xml:space="preserve"> 1</w:t>
      </w:r>
    </w:p>
    <w:p w:rsidR="007717B6" w:rsidRDefault="00774B92" w:rsidP="00774B92">
      <w:pPr>
        <w:pStyle w:val="ListParagraph"/>
        <w:numPr>
          <w:ilvl w:val="0"/>
          <w:numId w:val="16"/>
        </w:numPr>
        <w:spacing w:line="276" w:lineRule="auto"/>
      </w:pPr>
      <w:r>
        <w:t>9V Power Cable………………………………………………………………</w:t>
      </w:r>
      <w:proofErr w:type="gramStart"/>
      <w:r>
        <w:t>…..</w:t>
      </w:r>
      <w:proofErr w:type="gramEnd"/>
      <w:r>
        <w:t>1</w:t>
      </w:r>
    </w:p>
    <w:p w:rsidR="00774B92" w:rsidRDefault="00774B92" w:rsidP="007717B6">
      <w:pPr>
        <w:pStyle w:val="ListParagraph"/>
        <w:numPr>
          <w:ilvl w:val="0"/>
          <w:numId w:val="16"/>
        </w:numPr>
      </w:pPr>
      <w:r>
        <w:t>1/4W 0.25W 5% 220 R OHM Carbon Film Resistor……………………………16</w:t>
      </w:r>
    </w:p>
    <w:p w:rsidR="00774B92" w:rsidRDefault="00774B92" w:rsidP="007717B6">
      <w:pPr>
        <w:pStyle w:val="ListParagraph"/>
        <w:numPr>
          <w:ilvl w:val="0"/>
          <w:numId w:val="16"/>
        </w:numPr>
      </w:pPr>
      <w:r>
        <w:t>Wire jumper cable 20cm 2.54MM male to male…………………………………1</w:t>
      </w:r>
    </w:p>
    <w:p w:rsidR="00774B92" w:rsidRDefault="00774B92" w:rsidP="007717B6">
      <w:pPr>
        <w:pStyle w:val="ListParagraph"/>
        <w:numPr>
          <w:ilvl w:val="0"/>
          <w:numId w:val="16"/>
        </w:numPr>
      </w:pPr>
      <w:r>
        <w:t>B10K 10K Ohm Adjustment Single Linear Rotary Potentiometer……………….1</w:t>
      </w:r>
    </w:p>
    <w:p w:rsidR="00774B92" w:rsidRDefault="00774B92" w:rsidP="007717B6">
      <w:pPr>
        <w:pStyle w:val="ListParagraph"/>
        <w:numPr>
          <w:ilvl w:val="0"/>
          <w:numId w:val="16"/>
        </w:numPr>
      </w:pPr>
      <w:r>
        <w:t>#8-32 x ½ in. Machine Screw……………………………………………………10</w:t>
      </w:r>
    </w:p>
    <w:p w:rsidR="00774B92" w:rsidRDefault="00774B92" w:rsidP="007717B6">
      <w:pPr>
        <w:pStyle w:val="ListParagraph"/>
        <w:numPr>
          <w:ilvl w:val="0"/>
          <w:numId w:val="16"/>
        </w:numPr>
      </w:pPr>
      <w:r>
        <w:t xml:space="preserve">#8-32 x 1 ½ in. Machine Screw…………………………………………………. </w:t>
      </w:r>
      <w:r w:rsidR="00125E5C">
        <w:t>3</w:t>
      </w:r>
    </w:p>
    <w:p w:rsidR="00774B92" w:rsidRDefault="00774B92" w:rsidP="007717B6">
      <w:pPr>
        <w:pStyle w:val="ListParagraph"/>
        <w:numPr>
          <w:ilvl w:val="0"/>
          <w:numId w:val="16"/>
        </w:numPr>
      </w:pPr>
      <w:r>
        <w:t>Wire jumper cable 20cm 2.54MM male to female………………………………18</w:t>
      </w:r>
    </w:p>
    <w:p w:rsidR="00774B92" w:rsidRDefault="00774B92" w:rsidP="00774B92">
      <w:pPr>
        <w:pStyle w:val="ListParagraph"/>
        <w:numPr>
          <w:ilvl w:val="0"/>
          <w:numId w:val="16"/>
        </w:numPr>
      </w:pPr>
      <w:r w:rsidRPr="00774B92">
        <w:t xml:space="preserve">Heavy Duty Toggle Switch - SPST </w:t>
      </w:r>
      <w:proofErr w:type="gramStart"/>
      <w:r w:rsidRPr="00774B92">
        <w:t>On</w:t>
      </w:r>
      <w:proofErr w:type="gramEnd"/>
      <w:r w:rsidRPr="00774B92">
        <w:t>/Off Type</w:t>
      </w:r>
      <w:r>
        <w:t>…………………………………1</w:t>
      </w:r>
    </w:p>
    <w:p w:rsidR="00774B92" w:rsidRDefault="00774B92" w:rsidP="00774B92">
      <w:pPr>
        <w:pStyle w:val="ListParagraph"/>
        <w:numPr>
          <w:ilvl w:val="0"/>
          <w:numId w:val="16"/>
        </w:numPr>
      </w:pPr>
      <w:r w:rsidRPr="00774B92">
        <w:t xml:space="preserve">24mm Push Buttons </w:t>
      </w:r>
      <w:r>
        <w:t xml:space="preserve">RED </w:t>
      </w:r>
      <w:r w:rsidRPr="00774B92">
        <w:t>Arcade</w:t>
      </w:r>
      <w:r>
        <w:t xml:space="preserve"> button………………………………………….1</w:t>
      </w:r>
    </w:p>
    <w:p w:rsidR="00774B92" w:rsidRDefault="00316821" w:rsidP="00774B92">
      <w:pPr>
        <w:pStyle w:val="ListParagraph"/>
        <w:numPr>
          <w:ilvl w:val="0"/>
          <w:numId w:val="16"/>
        </w:numPr>
      </w:pPr>
      <w:r>
        <w:t>Polyethylene tubing ¼ in. x 25 in…………………………………………………1</w:t>
      </w:r>
    </w:p>
    <w:p w:rsidR="00316821" w:rsidRDefault="00316821" w:rsidP="00774B92">
      <w:pPr>
        <w:pStyle w:val="ListParagraph"/>
        <w:numPr>
          <w:ilvl w:val="0"/>
          <w:numId w:val="16"/>
        </w:numPr>
      </w:pPr>
      <w:r>
        <w:t xml:space="preserve">Black 12 gauge 210V wire (roughly 12 </w:t>
      </w:r>
      <w:proofErr w:type="gramStart"/>
      <w:r>
        <w:t>inches)…</w:t>
      </w:r>
      <w:proofErr w:type="gramEnd"/>
      <w:r>
        <w:t>…………………</w:t>
      </w:r>
      <w:r w:rsidR="0096325F">
        <w:t>…….</w:t>
      </w:r>
      <w:r>
        <w:t>……….1</w:t>
      </w:r>
    </w:p>
    <w:p w:rsidR="00316821" w:rsidRDefault="00316821" w:rsidP="00774B92">
      <w:pPr>
        <w:pStyle w:val="ListParagraph"/>
        <w:numPr>
          <w:ilvl w:val="0"/>
          <w:numId w:val="16"/>
        </w:numPr>
      </w:pPr>
      <w:r>
        <w:t xml:space="preserve">Red 12 gauge 210V wire (roughly 12 </w:t>
      </w:r>
      <w:proofErr w:type="gramStart"/>
      <w:r>
        <w:t>inches)…</w:t>
      </w:r>
      <w:proofErr w:type="gramEnd"/>
      <w:r>
        <w:t>………………………</w:t>
      </w:r>
      <w:r w:rsidR="0096325F">
        <w:t>……</w:t>
      </w:r>
      <w:r>
        <w:t>…….1</w:t>
      </w:r>
    </w:p>
    <w:p w:rsidR="00316821" w:rsidRDefault="00316821" w:rsidP="00774B92">
      <w:pPr>
        <w:pStyle w:val="ListParagraph"/>
        <w:numPr>
          <w:ilvl w:val="0"/>
          <w:numId w:val="16"/>
        </w:numPr>
      </w:pPr>
      <w:r>
        <w:lastRenderedPageBreak/>
        <w:t>CREATOLOGY foam surface (4 in x 4</w:t>
      </w:r>
      <w:proofErr w:type="gramStart"/>
      <w:r>
        <w:t>in)…</w:t>
      </w:r>
      <w:proofErr w:type="gramEnd"/>
      <w:r>
        <w:t>…………………………………….4</w:t>
      </w:r>
    </w:p>
    <w:p w:rsidR="00316821" w:rsidRDefault="00316821" w:rsidP="00316821">
      <w:pPr>
        <w:pStyle w:val="ListParagraph"/>
        <w:numPr>
          <w:ilvl w:val="0"/>
          <w:numId w:val="16"/>
        </w:numPr>
      </w:pPr>
      <w:r>
        <w:t xml:space="preserve">Air and </w:t>
      </w:r>
      <w:r w:rsidRPr="00316821">
        <w:t>moisture</w:t>
      </w:r>
      <w:r>
        <w:t xml:space="preserve"> filter…………………………………………………………….1</w:t>
      </w:r>
    </w:p>
    <w:p w:rsidR="00316821" w:rsidRDefault="00316821" w:rsidP="00316821">
      <w:pPr>
        <w:pStyle w:val="ListParagraph"/>
        <w:numPr>
          <w:ilvl w:val="0"/>
          <w:numId w:val="16"/>
        </w:numPr>
      </w:pPr>
      <w:bookmarkStart w:id="0" w:name="_Hlk503297174"/>
      <w:r w:rsidRPr="00316821">
        <w:t>Gardner Bender LTB-400 Liquid Electrical Tape</w:t>
      </w:r>
      <w:r>
        <w:t xml:space="preserve"> </w:t>
      </w:r>
      <w:r w:rsidRPr="00316821">
        <w:t>Waterproof</w:t>
      </w:r>
      <w:bookmarkEnd w:id="0"/>
      <w:r>
        <w:t>…………………….1</w:t>
      </w:r>
    </w:p>
    <w:p w:rsidR="00316821" w:rsidRDefault="00316821" w:rsidP="00316821">
      <w:pPr>
        <w:pStyle w:val="ListParagraph"/>
        <w:numPr>
          <w:ilvl w:val="0"/>
          <w:numId w:val="16"/>
        </w:numPr>
      </w:pPr>
      <w:r w:rsidRPr="00316821">
        <w:t>WINGONEER DC 5V Brushless CPU Cooling Fan</w:t>
      </w:r>
      <w:r>
        <w:t>……………………</w:t>
      </w:r>
      <w:r w:rsidR="0096325F">
        <w:t>...</w:t>
      </w:r>
      <w:r>
        <w:t>………1</w:t>
      </w:r>
    </w:p>
    <w:p w:rsidR="00316821" w:rsidRDefault="00316821" w:rsidP="00316821">
      <w:pPr>
        <w:pStyle w:val="ListParagraph"/>
        <w:numPr>
          <w:ilvl w:val="0"/>
          <w:numId w:val="16"/>
        </w:numPr>
      </w:pPr>
      <w:r w:rsidRPr="00316821">
        <w:t>Gorilla 3023003 Hot Glue</w:t>
      </w:r>
      <w:r>
        <w:t>……………………………………………</w:t>
      </w:r>
      <w:proofErr w:type="gramStart"/>
      <w:r>
        <w:t>…</w:t>
      </w:r>
      <w:r w:rsidR="0096325F">
        <w:t>..</w:t>
      </w:r>
      <w:proofErr w:type="gramEnd"/>
      <w:r>
        <w:t>……….1</w:t>
      </w:r>
    </w:p>
    <w:p w:rsidR="00316821" w:rsidRDefault="00316821" w:rsidP="00125E5C">
      <w:pPr>
        <w:pStyle w:val="ListParagraph"/>
        <w:numPr>
          <w:ilvl w:val="0"/>
          <w:numId w:val="16"/>
        </w:numPr>
      </w:pPr>
      <w:r>
        <w:t xml:space="preserve">Black PLA filament 1.75mm </w:t>
      </w:r>
      <w:r w:rsidR="00125E5C" w:rsidRPr="00125E5C">
        <w:t>Accuracy +/- 0.03mm</w:t>
      </w:r>
      <w:r w:rsidR="00125E5C">
        <w:t>………………………</w:t>
      </w:r>
      <w:proofErr w:type="gramStart"/>
      <w:r w:rsidR="00125E5C">
        <w:t>…</w:t>
      </w:r>
      <w:r w:rsidR="0096325F">
        <w:t>.</w:t>
      </w:r>
      <w:r w:rsidR="00125E5C">
        <w:t>…..</w:t>
      </w:r>
      <w:proofErr w:type="gramEnd"/>
      <w:r w:rsidR="00125E5C">
        <w:t>1</w:t>
      </w:r>
    </w:p>
    <w:p w:rsidR="00125E5C" w:rsidRDefault="00125E5C" w:rsidP="00125E5C">
      <w:pPr>
        <w:pStyle w:val="ListParagraph"/>
        <w:numPr>
          <w:ilvl w:val="0"/>
          <w:numId w:val="16"/>
        </w:numPr>
      </w:pPr>
      <w:r>
        <w:t xml:space="preserve">Silver </w:t>
      </w:r>
      <w:proofErr w:type="spellStart"/>
      <w:r>
        <w:t>SainSmart</w:t>
      </w:r>
      <w:proofErr w:type="spellEnd"/>
      <w:r>
        <w:t xml:space="preserve"> PLA filament 1.75mm </w:t>
      </w:r>
      <w:r w:rsidRPr="00125E5C">
        <w:t>Accuracy +/- 0.03mm</w:t>
      </w:r>
      <w:r>
        <w:t>………………….1</w:t>
      </w:r>
    </w:p>
    <w:p w:rsidR="00125E5C" w:rsidRDefault="00125E5C" w:rsidP="00125E5C">
      <w:pPr>
        <w:pStyle w:val="ListParagraph"/>
        <w:numPr>
          <w:ilvl w:val="0"/>
          <w:numId w:val="16"/>
        </w:numPr>
      </w:pPr>
      <w:r>
        <w:t xml:space="preserve">Red PLA filament 1.75mm </w:t>
      </w:r>
      <w:r w:rsidRPr="00125E5C">
        <w:t>Accuracy +/- 0.03mm</w:t>
      </w:r>
      <w:r>
        <w:t>……….…………………</w:t>
      </w:r>
      <w:r w:rsidR="0096325F">
        <w:t>.</w:t>
      </w:r>
      <w:r>
        <w:t>……1</w:t>
      </w:r>
    </w:p>
    <w:p w:rsidR="00125E5C" w:rsidRDefault="00125E5C" w:rsidP="00125E5C">
      <w:pPr>
        <w:pStyle w:val="ListParagraph"/>
        <w:numPr>
          <w:ilvl w:val="0"/>
          <w:numId w:val="16"/>
        </w:numPr>
      </w:pPr>
      <w:r>
        <w:t xml:space="preserve">White PLA filament 1.75mm </w:t>
      </w:r>
      <w:r w:rsidRPr="00125E5C">
        <w:t>Accuracy +/- 0.03mm</w:t>
      </w:r>
      <w:r>
        <w:t>……………………</w:t>
      </w:r>
      <w:r w:rsidR="0096325F">
        <w:t>.</w:t>
      </w:r>
      <w:r>
        <w:t>……</w:t>
      </w:r>
      <w:proofErr w:type="gramStart"/>
      <w:r>
        <w:t>…..</w:t>
      </w:r>
      <w:proofErr w:type="gramEnd"/>
      <w:r>
        <w:t>1</w:t>
      </w:r>
    </w:p>
    <w:p w:rsidR="00125E5C" w:rsidRDefault="00125E5C" w:rsidP="00125E5C">
      <w:pPr>
        <w:pStyle w:val="ListParagraph"/>
        <w:numPr>
          <w:ilvl w:val="0"/>
          <w:numId w:val="16"/>
        </w:numPr>
      </w:pPr>
      <w:proofErr w:type="spellStart"/>
      <w:r w:rsidRPr="00125E5C">
        <w:t>CanonInk</w:t>
      </w:r>
      <w:proofErr w:type="spellEnd"/>
      <w:r w:rsidRPr="00125E5C">
        <w:t xml:space="preserve"> Photo Paper Plus Glossy II 8.5" x 11"</w:t>
      </w:r>
      <w:r>
        <w:t>…………………………………1</w:t>
      </w:r>
    </w:p>
    <w:p w:rsidR="00D54D65" w:rsidRDefault="00D54D65" w:rsidP="00D54D65">
      <w:pPr>
        <w:pStyle w:val="ListParagraph"/>
        <w:numPr>
          <w:ilvl w:val="0"/>
          <w:numId w:val="16"/>
        </w:numPr>
      </w:pPr>
      <w:proofErr w:type="spellStart"/>
      <w:r>
        <w:t>Chanzon</w:t>
      </w:r>
      <w:proofErr w:type="spellEnd"/>
      <w:r>
        <w:t xml:space="preserve"> </w:t>
      </w:r>
      <w:r w:rsidRPr="00D54D65">
        <w:t>5mm White LED Diode Lights (Clear Round Transparent DC 3V 20</w:t>
      </w:r>
      <w:proofErr w:type="gramStart"/>
      <w:r w:rsidRPr="00D54D65">
        <w:t>mA)</w:t>
      </w:r>
      <w:r>
        <w:t>…</w:t>
      </w:r>
      <w:proofErr w:type="gramEnd"/>
      <w:r>
        <w:t>…………………………………………………………………………15</w:t>
      </w:r>
    </w:p>
    <w:p w:rsidR="00D54D65" w:rsidRDefault="00D54D65" w:rsidP="00D54D65">
      <w:pPr>
        <w:pStyle w:val="ListParagraph"/>
        <w:numPr>
          <w:ilvl w:val="0"/>
          <w:numId w:val="16"/>
        </w:numPr>
      </w:pPr>
      <w:proofErr w:type="spellStart"/>
      <w:r>
        <w:t>Chanzon</w:t>
      </w:r>
      <w:proofErr w:type="spellEnd"/>
      <w:r>
        <w:t xml:space="preserve"> </w:t>
      </w:r>
      <w:r w:rsidRPr="00D54D65">
        <w:t xml:space="preserve">5mm </w:t>
      </w:r>
      <w:r>
        <w:t>Gold</w:t>
      </w:r>
      <w:r w:rsidRPr="00D54D65">
        <w:t xml:space="preserve"> LED Diode Lights (Clear Round Transparent DC 3V 20</w:t>
      </w:r>
      <w:proofErr w:type="gramStart"/>
      <w:r w:rsidRPr="00D54D65">
        <w:t>mA)</w:t>
      </w:r>
      <w:r>
        <w:t>…</w:t>
      </w:r>
      <w:proofErr w:type="gramEnd"/>
      <w:r>
        <w:t>…………………………………………………………………………1</w:t>
      </w:r>
    </w:p>
    <w:p w:rsidR="00D54D65" w:rsidRDefault="00D54D65" w:rsidP="00D54D65">
      <w:pPr>
        <w:pStyle w:val="ListParagraph"/>
        <w:numPr>
          <w:ilvl w:val="0"/>
          <w:numId w:val="16"/>
        </w:numPr>
      </w:pPr>
      <w:proofErr w:type="spellStart"/>
      <w:r>
        <w:t>Chanzon</w:t>
      </w:r>
      <w:proofErr w:type="spellEnd"/>
      <w:r>
        <w:t xml:space="preserve"> </w:t>
      </w:r>
      <w:r w:rsidRPr="00D54D65">
        <w:t xml:space="preserve">5mm </w:t>
      </w:r>
      <w:r>
        <w:t>Green</w:t>
      </w:r>
      <w:r w:rsidRPr="00D54D65">
        <w:t xml:space="preserve"> LED Diode Lights (Clear Round Transparent DC 3V 20</w:t>
      </w:r>
      <w:proofErr w:type="gramStart"/>
      <w:r w:rsidRPr="00D54D65">
        <w:t>mA)</w:t>
      </w:r>
      <w:r>
        <w:t>…</w:t>
      </w:r>
      <w:proofErr w:type="gramEnd"/>
      <w:r>
        <w:t>…………………………………………………………………………1</w:t>
      </w:r>
    </w:p>
    <w:p w:rsidR="00BB2474" w:rsidRDefault="00BB2474" w:rsidP="00D54D65">
      <w:pPr>
        <w:pStyle w:val="ListParagraph"/>
        <w:numPr>
          <w:ilvl w:val="0"/>
          <w:numId w:val="16"/>
        </w:numPr>
      </w:pPr>
      <w:r>
        <w:t>EVERBILT Machine Screw Nuts #8-32…………………………………………5</w:t>
      </w:r>
    </w:p>
    <w:p w:rsidR="0060272F" w:rsidRDefault="0060272F" w:rsidP="0060272F">
      <w:pPr>
        <w:pStyle w:val="ListParagraph"/>
        <w:numPr>
          <w:ilvl w:val="0"/>
          <w:numId w:val="16"/>
        </w:numPr>
      </w:pPr>
      <w:proofErr w:type="spellStart"/>
      <w:r w:rsidRPr="0060272F">
        <w:t>Vastar</w:t>
      </w:r>
      <w:proofErr w:type="spellEnd"/>
      <w:r w:rsidRPr="0060272F">
        <w:t xml:space="preserve"> 454G Activity Wire Solder 60/40</w:t>
      </w:r>
      <w:r>
        <w:t xml:space="preserve"> 0.8mm…………………………………1</w:t>
      </w:r>
    </w:p>
    <w:p w:rsidR="00316821" w:rsidRDefault="00316821" w:rsidP="00316821"/>
    <w:p w:rsidR="00316821" w:rsidRPr="00AB7BA2" w:rsidRDefault="00AB7BA2" w:rsidP="00AB7BA2">
      <w:pPr>
        <w:jc w:val="center"/>
        <w:rPr>
          <w:b/>
        </w:rPr>
      </w:pPr>
      <w:r w:rsidRPr="00AB7BA2">
        <w:rPr>
          <w:b/>
        </w:rPr>
        <w:t>The Framework</w:t>
      </w:r>
    </w:p>
    <w:p w:rsidR="00AB7BA2" w:rsidRDefault="00AB7BA2" w:rsidP="00AB7BA2"/>
    <w:p w:rsidR="00316821" w:rsidRDefault="00AB7BA2" w:rsidP="00316821">
      <w:r w:rsidRPr="00AB7BA2">
        <w:t xml:space="preserve">CAD software, </w:t>
      </w:r>
      <w:proofErr w:type="spellStart"/>
      <w:r w:rsidRPr="00AB7BA2">
        <w:t>OnShape</w:t>
      </w:r>
      <w:proofErr w:type="spellEnd"/>
      <w:r w:rsidRPr="00AB7BA2">
        <w:t>, was used to design the framework of TS</w:t>
      </w:r>
      <w:r w:rsidR="00543D2C">
        <w:t>S</w:t>
      </w:r>
      <w:r w:rsidRPr="00AB7BA2">
        <w:t>.</w:t>
      </w:r>
      <w:r>
        <w:t xml:space="preserve"> </w:t>
      </w:r>
    </w:p>
    <w:p w:rsidR="00D040D2" w:rsidRDefault="00AB7BA2" w:rsidP="00316821">
      <w:r>
        <w:rPr>
          <w:noProof/>
        </w:rPr>
        <w:lastRenderedPageBreak/>
        <w:drawing>
          <wp:anchor distT="0" distB="0" distL="114300" distR="114300" simplePos="0" relativeHeight="251658240" behindDoc="0" locked="0" layoutInCell="1" allowOverlap="1">
            <wp:simplePos x="1371600" y="5820770"/>
            <wp:positionH relativeFrom="column">
              <wp:align>left</wp:align>
            </wp:positionH>
            <wp:positionV relativeFrom="paragraph">
              <wp:align>top</wp:align>
            </wp:positionV>
            <wp:extent cx="2480852" cy="2442949"/>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0852" cy="2442949"/>
                    </a:xfrm>
                    <a:prstGeom prst="rect">
                      <a:avLst/>
                    </a:prstGeom>
                  </pic:spPr>
                </pic:pic>
              </a:graphicData>
            </a:graphic>
          </wp:anchor>
        </w:drawing>
      </w:r>
      <w:r w:rsidR="00D040D2">
        <w:t xml:space="preserve">Preview of the assembled TSS in 3D. Design work of this model consisted of 10-13 hours. </w:t>
      </w:r>
      <w:r w:rsidR="00D040D2" w:rsidRPr="00D040D2">
        <w:rPr>
          <w:i/>
        </w:rPr>
        <w:t>Note: Not all features made it to the official TSS due to technical difficulties or cold weather conflicts.</w:t>
      </w:r>
    </w:p>
    <w:p w:rsidR="00D040D2" w:rsidRDefault="00D040D2" w:rsidP="00D040D2">
      <w:pPr>
        <w:tabs>
          <w:tab w:val="left" w:pos="1924"/>
        </w:tabs>
      </w:pPr>
      <w:r>
        <w:tab/>
      </w:r>
    </w:p>
    <w:p w:rsidR="00D040D2" w:rsidRDefault="00D040D2" w:rsidP="00D040D2">
      <w:pPr>
        <w:tabs>
          <w:tab w:val="left" w:pos="1924"/>
        </w:tabs>
      </w:pPr>
    </w:p>
    <w:p w:rsidR="00D040D2" w:rsidRDefault="00D040D2" w:rsidP="00D040D2">
      <w:pPr>
        <w:tabs>
          <w:tab w:val="left" w:pos="1924"/>
        </w:tabs>
      </w:pPr>
    </w:p>
    <w:p w:rsidR="00773314" w:rsidRDefault="00EF6778" w:rsidP="00EF6778">
      <w:pPr>
        <w:ind w:firstLine="0"/>
      </w:pPr>
      <w:r>
        <w:t>[Check blueprint file included in folder for part details and measurements]</w:t>
      </w:r>
      <w:r w:rsidR="00F33CE3">
        <w:t>.</w:t>
      </w:r>
      <w:r w:rsidR="00550B20">
        <w:t xml:space="preserve"> Most parts printed at 100% Fill (solid piece) and 0.06 - </w:t>
      </w:r>
      <w:proofErr w:type="gramStart"/>
      <w:r w:rsidR="00550B20">
        <w:t>0.25 layer</w:t>
      </w:r>
      <w:proofErr w:type="gramEnd"/>
      <w:r w:rsidR="00550B20">
        <w:t xml:space="preserve"> height (detail). </w:t>
      </w:r>
    </w:p>
    <w:p w:rsidR="00550B20" w:rsidRPr="00F33CE3" w:rsidRDefault="00550B20" w:rsidP="00EF6778">
      <w:pPr>
        <w:ind w:firstLine="0"/>
        <w:rPr>
          <w:u w:val="single"/>
        </w:rPr>
      </w:pPr>
      <w:r w:rsidRPr="00F33CE3">
        <w:rPr>
          <w:u w:val="single"/>
        </w:rPr>
        <w:t>Part Print Details:</w:t>
      </w:r>
    </w:p>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550B20" w:rsidRPr="00BF4184" w:rsidTr="00550B20">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032693185"/>
            <w:placeholder>
              <w:docPart w:val="709DEDADABE24B9986E509ECDB0966F1"/>
            </w:placeholder>
            <w:temporary/>
            <w:showingPlcHdr/>
            <w15:appearance w15:val="hidden"/>
          </w:sdtPr>
          <w:sdtEndPr/>
          <w:sdtContent>
            <w:tc>
              <w:tcPr>
                <w:tcW w:w="1872" w:type="dxa"/>
              </w:tcPr>
              <w:p w:rsidR="00550B20" w:rsidRPr="00BF4184" w:rsidRDefault="00550B20" w:rsidP="00550B20">
                <w:r w:rsidRPr="00BF4184">
                  <w:t>Column Head</w:t>
                </w:r>
              </w:p>
            </w:tc>
          </w:sdtContent>
        </w:sdt>
        <w:tc>
          <w:tcPr>
            <w:tcW w:w="1872" w:type="dxa"/>
          </w:tcPr>
          <w:p w:rsidR="00550B20" w:rsidRPr="00BF4184" w:rsidRDefault="00550B20" w:rsidP="00550B20">
            <w:r>
              <w:t>Color</w:t>
            </w:r>
            <w:r w:rsidR="000647C9">
              <w:t xml:space="preserve"> PLA</w:t>
            </w:r>
          </w:p>
        </w:tc>
        <w:tc>
          <w:tcPr>
            <w:tcW w:w="1872" w:type="dxa"/>
          </w:tcPr>
          <w:p w:rsidR="00550B20" w:rsidRPr="00BF4184" w:rsidRDefault="00550B20" w:rsidP="00550B20">
            <w:r>
              <w:t xml:space="preserve">Fill Density </w:t>
            </w:r>
          </w:p>
        </w:tc>
        <w:tc>
          <w:tcPr>
            <w:tcW w:w="1872" w:type="dxa"/>
          </w:tcPr>
          <w:p w:rsidR="00550B20" w:rsidRPr="00BF4184" w:rsidRDefault="00550B20" w:rsidP="00550B20">
            <w:r>
              <w:t>Layer Height</w:t>
            </w:r>
          </w:p>
        </w:tc>
        <w:tc>
          <w:tcPr>
            <w:tcW w:w="1872" w:type="dxa"/>
          </w:tcPr>
          <w:p w:rsidR="00550B20" w:rsidRPr="00BF4184" w:rsidRDefault="00B4136B" w:rsidP="00550B20">
            <w:r>
              <w:t xml:space="preserve">Print </w:t>
            </w:r>
            <w:r w:rsidR="00550B20">
              <w:t>Time</w:t>
            </w:r>
          </w:p>
        </w:tc>
      </w:tr>
      <w:tr w:rsidR="00550B20" w:rsidRPr="00BF4184" w:rsidTr="00550B20">
        <w:tc>
          <w:tcPr>
            <w:tcW w:w="1872" w:type="dxa"/>
          </w:tcPr>
          <w:p w:rsidR="00550B20" w:rsidRPr="00BF4184" w:rsidRDefault="00550B20" w:rsidP="00550B20">
            <w:r>
              <w:t>BASE V3</w:t>
            </w:r>
          </w:p>
        </w:tc>
        <w:tc>
          <w:tcPr>
            <w:tcW w:w="1872" w:type="dxa"/>
          </w:tcPr>
          <w:p w:rsidR="00550B20" w:rsidRPr="00BF4184" w:rsidRDefault="00550B20" w:rsidP="00550B20">
            <w:r>
              <w:t>Silver</w:t>
            </w:r>
          </w:p>
        </w:tc>
        <w:tc>
          <w:tcPr>
            <w:tcW w:w="1872" w:type="dxa"/>
          </w:tcPr>
          <w:p w:rsidR="00550B20" w:rsidRPr="00BF4184" w:rsidRDefault="00550B20" w:rsidP="00550B20">
            <w:r>
              <w:t>100%</w:t>
            </w:r>
          </w:p>
        </w:tc>
        <w:tc>
          <w:tcPr>
            <w:tcW w:w="1872" w:type="dxa"/>
          </w:tcPr>
          <w:p w:rsidR="00550B20" w:rsidRPr="00BF4184" w:rsidRDefault="00550B20" w:rsidP="00550B20">
            <w:r>
              <w:t>0.15</w:t>
            </w:r>
          </w:p>
        </w:tc>
        <w:tc>
          <w:tcPr>
            <w:tcW w:w="1872" w:type="dxa"/>
          </w:tcPr>
          <w:p w:rsidR="00550B20" w:rsidRPr="00BF4184" w:rsidRDefault="00550B20" w:rsidP="00550B20">
            <w:r>
              <w:t>15 HR</w:t>
            </w:r>
          </w:p>
        </w:tc>
      </w:tr>
      <w:tr w:rsidR="00550B20" w:rsidRPr="00BF4184" w:rsidTr="00550B20">
        <w:tc>
          <w:tcPr>
            <w:tcW w:w="1872" w:type="dxa"/>
          </w:tcPr>
          <w:p w:rsidR="00550B20" w:rsidRPr="00BF4184" w:rsidRDefault="00550B20" w:rsidP="00550B20">
            <w:r>
              <w:t>LED Face</w:t>
            </w:r>
          </w:p>
        </w:tc>
        <w:tc>
          <w:tcPr>
            <w:tcW w:w="1872" w:type="dxa"/>
          </w:tcPr>
          <w:p w:rsidR="00550B20" w:rsidRPr="00BF4184" w:rsidRDefault="00550B20" w:rsidP="00550B20">
            <w:r>
              <w:t>White</w:t>
            </w:r>
          </w:p>
        </w:tc>
        <w:tc>
          <w:tcPr>
            <w:tcW w:w="1872" w:type="dxa"/>
          </w:tcPr>
          <w:p w:rsidR="00550B20" w:rsidRPr="00BF4184" w:rsidRDefault="00550B20" w:rsidP="00550B20">
            <w:r>
              <w:t>50%</w:t>
            </w:r>
          </w:p>
        </w:tc>
        <w:tc>
          <w:tcPr>
            <w:tcW w:w="1872" w:type="dxa"/>
          </w:tcPr>
          <w:p w:rsidR="00550B20" w:rsidRPr="00BF4184" w:rsidRDefault="00550B20" w:rsidP="00550B20">
            <w:r>
              <w:t>0.06</w:t>
            </w:r>
          </w:p>
        </w:tc>
        <w:tc>
          <w:tcPr>
            <w:tcW w:w="1872" w:type="dxa"/>
          </w:tcPr>
          <w:p w:rsidR="00550B20" w:rsidRPr="00BF4184" w:rsidRDefault="00550B20" w:rsidP="00550B20">
            <w:r>
              <w:t>7 HR</w:t>
            </w:r>
          </w:p>
        </w:tc>
      </w:tr>
      <w:tr w:rsidR="00550B20" w:rsidRPr="00BF4184" w:rsidTr="00550B20">
        <w:tc>
          <w:tcPr>
            <w:tcW w:w="1872" w:type="dxa"/>
          </w:tcPr>
          <w:p w:rsidR="00550B20" w:rsidRPr="00BF4184" w:rsidRDefault="00550B20" w:rsidP="00550B20">
            <w:r>
              <w:t>LED Cap</w:t>
            </w:r>
          </w:p>
        </w:tc>
        <w:tc>
          <w:tcPr>
            <w:tcW w:w="1872" w:type="dxa"/>
          </w:tcPr>
          <w:p w:rsidR="00550B20" w:rsidRPr="00BF4184" w:rsidRDefault="00550B20" w:rsidP="00550B20">
            <w:r>
              <w:t>White</w:t>
            </w:r>
          </w:p>
        </w:tc>
        <w:tc>
          <w:tcPr>
            <w:tcW w:w="1872" w:type="dxa"/>
          </w:tcPr>
          <w:p w:rsidR="00550B20" w:rsidRPr="00BF4184" w:rsidRDefault="00550B20" w:rsidP="00550B20">
            <w:r>
              <w:t>80%</w:t>
            </w:r>
          </w:p>
        </w:tc>
        <w:tc>
          <w:tcPr>
            <w:tcW w:w="1872" w:type="dxa"/>
          </w:tcPr>
          <w:p w:rsidR="00550B20" w:rsidRPr="00BF4184" w:rsidRDefault="00550B20" w:rsidP="00550B20">
            <w:r>
              <w:t>0.06</w:t>
            </w:r>
          </w:p>
        </w:tc>
        <w:tc>
          <w:tcPr>
            <w:tcW w:w="1872" w:type="dxa"/>
          </w:tcPr>
          <w:p w:rsidR="00550B20" w:rsidRPr="00BF4184" w:rsidRDefault="00550B20" w:rsidP="00550B20">
            <w:r>
              <w:t xml:space="preserve">15 Min </w:t>
            </w:r>
          </w:p>
        </w:tc>
      </w:tr>
      <w:tr w:rsidR="00550B20" w:rsidRPr="00BF4184" w:rsidTr="00550B20">
        <w:tc>
          <w:tcPr>
            <w:tcW w:w="1872" w:type="dxa"/>
          </w:tcPr>
          <w:p w:rsidR="00550B20" w:rsidRPr="00BF4184" w:rsidRDefault="00550B20" w:rsidP="00550B20">
            <w:r>
              <w:t>LED F. Mount</w:t>
            </w:r>
          </w:p>
        </w:tc>
        <w:tc>
          <w:tcPr>
            <w:tcW w:w="1872" w:type="dxa"/>
          </w:tcPr>
          <w:p w:rsidR="00550B20" w:rsidRPr="00BF4184" w:rsidRDefault="00550B20" w:rsidP="00550B20">
            <w:r>
              <w:t>White</w:t>
            </w:r>
          </w:p>
        </w:tc>
        <w:tc>
          <w:tcPr>
            <w:tcW w:w="1872" w:type="dxa"/>
          </w:tcPr>
          <w:p w:rsidR="00550B20" w:rsidRPr="00BF4184" w:rsidRDefault="00550B20" w:rsidP="00550B20">
            <w:r>
              <w:t>100%</w:t>
            </w:r>
          </w:p>
        </w:tc>
        <w:tc>
          <w:tcPr>
            <w:tcW w:w="1872" w:type="dxa"/>
          </w:tcPr>
          <w:p w:rsidR="00550B20" w:rsidRPr="00BF4184" w:rsidRDefault="00550B20" w:rsidP="00550B20">
            <w:r>
              <w:t>0.15</w:t>
            </w:r>
          </w:p>
        </w:tc>
        <w:tc>
          <w:tcPr>
            <w:tcW w:w="1872" w:type="dxa"/>
          </w:tcPr>
          <w:p w:rsidR="00550B20" w:rsidRPr="00BF4184" w:rsidRDefault="00550B20" w:rsidP="00550B20">
            <w:r>
              <w:t>3 HR</w:t>
            </w:r>
            <w:bookmarkStart w:id="1" w:name="_GoBack"/>
            <w:bookmarkEnd w:id="1"/>
          </w:p>
        </w:tc>
      </w:tr>
      <w:tr w:rsidR="00550B20" w:rsidRPr="00BF4184" w:rsidTr="00550B20">
        <w:tc>
          <w:tcPr>
            <w:tcW w:w="1872" w:type="dxa"/>
          </w:tcPr>
          <w:p w:rsidR="00550B20" w:rsidRPr="00BF4184" w:rsidRDefault="00550B20" w:rsidP="00550B20">
            <w:r>
              <w:t>Power Wall V4</w:t>
            </w:r>
          </w:p>
        </w:tc>
        <w:tc>
          <w:tcPr>
            <w:tcW w:w="1872" w:type="dxa"/>
          </w:tcPr>
          <w:p w:rsidR="00550B20" w:rsidRPr="00BF4184" w:rsidRDefault="00550B20" w:rsidP="00550B20">
            <w:r>
              <w:t>Silver</w:t>
            </w:r>
          </w:p>
        </w:tc>
        <w:tc>
          <w:tcPr>
            <w:tcW w:w="1872" w:type="dxa"/>
          </w:tcPr>
          <w:p w:rsidR="00550B20" w:rsidRPr="00BF4184" w:rsidRDefault="00550B20" w:rsidP="00550B20">
            <w:r>
              <w:t>100%</w:t>
            </w:r>
          </w:p>
        </w:tc>
        <w:tc>
          <w:tcPr>
            <w:tcW w:w="1872" w:type="dxa"/>
          </w:tcPr>
          <w:p w:rsidR="00550B20" w:rsidRPr="00BF4184" w:rsidRDefault="00550B20" w:rsidP="00550B20">
            <w:r>
              <w:t>0.1</w:t>
            </w:r>
          </w:p>
        </w:tc>
        <w:tc>
          <w:tcPr>
            <w:tcW w:w="1872" w:type="dxa"/>
          </w:tcPr>
          <w:p w:rsidR="00550B20" w:rsidRPr="00BF4184" w:rsidRDefault="00550B20" w:rsidP="00550B20">
            <w:r>
              <w:t>5 HR</w:t>
            </w:r>
          </w:p>
        </w:tc>
      </w:tr>
      <w:tr w:rsidR="00550B20" w:rsidRPr="00BF4184" w:rsidTr="00550B20">
        <w:tc>
          <w:tcPr>
            <w:tcW w:w="1872" w:type="dxa"/>
          </w:tcPr>
          <w:p w:rsidR="00550B20" w:rsidRPr="00BF4184" w:rsidRDefault="00550B20" w:rsidP="00550B20">
            <w:r>
              <w:t>Left Wall</w:t>
            </w:r>
          </w:p>
        </w:tc>
        <w:tc>
          <w:tcPr>
            <w:tcW w:w="1872" w:type="dxa"/>
          </w:tcPr>
          <w:p w:rsidR="00550B20" w:rsidRPr="00BF4184" w:rsidRDefault="00550B20" w:rsidP="00550B20">
            <w:r>
              <w:t>Silver</w:t>
            </w:r>
          </w:p>
        </w:tc>
        <w:tc>
          <w:tcPr>
            <w:tcW w:w="1872" w:type="dxa"/>
          </w:tcPr>
          <w:p w:rsidR="00550B20" w:rsidRPr="00BF4184" w:rsidRDefault="00550B20" w:rsidP="00550B20">
            <w:r>
              <w:t>100%</w:t>
            </w:r>
          </w:p>
        </w:tc>
        <w:tc>
          <w:tcPr>
            <w:tcW w:w="1872" w:type="dxa"/>
          </w:tcPr>
          <w:p w:rsidR="00550B20" w:rsidRPr="00BF4184" w:rsidRDefault="00550B20" w:rsidP="00550B20">
            <w:r>
              <w:t>0.06</w:t>
            </w:r>
          </w:p>
        </w:tc>
        <w:tc>
          <w:tcPr>
            <w:tcW w:w="1872" w:type="dxa"/>
          </w:tcPr>
          <w:p w:rsidR="00550B20" w:rsidRPr="00BF4184" w:rsidRDefault="00550B20" w:rsidP="00550B20">
            <w:r>
              <w:t>7 HR</w:t>
            </w:r>
          </w:p>
        </w:tc>
      </w:tr>
      <w:tr w:rsidR="00550B20" w:rsidRPr="00BF4184" w:rsidTr="00550B20">
        <w:tc>
          <w:tcPr>
            <w:tcW w:w="1872" w:type="dxa"/>
          </w:tcPr>
          <w:p w:rsidR="00550B20" w:rsidRPr="00BF4184" w:rsidRDefault="00550B20" w:rsidP="00550B20">
            <w:r>
              <w:t>Controller V2</w:t>
            </w:r>
          </w:p>
        </w:tc>
        <w:tc>
          <w:tcPr>
            <w:tcW w:w="1872" w:type="dxa"/>
          </w:tcPr>
          <w:p w:rsidR="00550B20" w:rsidRPr="00BF4184" w:rsidRDefault="00550B20" w:rsidP="00550B20">
            <w:r>
              <w:t>Black</w:t>
            </w:r>
          </w:p>
        </w:tc>
        <w:tc>
          <w:tcPr>
            <w:tcW w:w="1872" w:type="dxa"/>
          </w:tcPr>
          <w:p w:rsidR="00550B20" w:rsidRPr="00BF4184" w:rsidRDefault="00550B20" w:rsidP="00550B20">
            <w:r>
              <w:t>100%</w:t>
            </w:r>
          </w:p>
        </w:tc>
        <w:tc>
          <w:tcPr>
            <w:tcW w:w="1872" w:type="dxa"/>
          </w:tcPr>
          <w:p w:rsidR="00550B20" w:rsidRPr="00BF4184" w:rsidRDefault="00550B20" w:rsidP="00550B20">
            <w:r>
              <w:t>0.06</w:t>
            </w:r>
          </w:p>
        </w:tc>
        <w:tc>
          <w:tcPr>
            <w:tcW w:w="1872" w:type="dxa"/>
          </w:tcPr>
          <w:p w:rsidR="00550B20" w:rsidRPr="00BF4184" w:rsidRDefault="00550B20" w:rsidP="00550B20">
            <w:r>
              <w:t>4 HR</w:t>
            </w:r>
          </w:p>
        </w:tc>
      </w:tr>
      <w:tr w:rsidR="00550B20" w:rsidRPr="00BF4184" w:rsidTr="00550B20">
        <w:tc>
          <w:tcPr>
            <w:tcW w:w="1872" w:type="dxa"/>
          </w:tcPr>
          <w:p w:rsidR="00550B20" w:rsidRPr="00BF4184" w:rsidRDefault="00550B20" w:rsidP="00550B20">
            <w:r>
              <w:t>Top V2</w:t>
            </w:r>
          </w:p>
        </w:tc>
        <w:tc>
          <w:tcPr>
            <w:tcW w:w="1872" w:type="dxa"/>
          </w:tcPr>
          <w:p w:rsidR="00550B20" w:rsidRPr="00BF4184" w:rsidRDefault="00F33CE3" w:rsidP="00550B20">
            <w:r>
              <w:t>Silver</w:t>
            </w:r>
          </w:p>
        </w:tc>
        <w:tc>
          <w:tcPr>
            <w:tcW w:w="1872" w:type="dxa"/>
          </w:tcPr>
          <w:p w:rsidR="00550B20" w:rsidRPr="00BF4184" w:rsidRDefault="00F33CE3" w:rsidP="00550B20">
            <w:r>
              <w:t>100%</w:t>
            </w:r>
          </w:p>
        </w:tc>
        <w:tc>
          <w:tcPr>
            <w:tcW w:w="1872" w:type="dxa"/>
          </w:tcPr>
          <w:p w:rsidR="00550B20" w:rsidRPr="00BF4184" w:rsidRDefault="00F33CE3" w:rsidP="00550B20">
            <w:r>
              <w:t>0.1</w:t>
            </w:r>
          </w:p>
        </w:tc>
        <w:tc>
          <w:tcPr>
            <w:tcW w:w="1872" w:type="dxa"/>
          </w:tcPr>
          <w:p w:rsidR="00550B20" w:rsidRPr="00BF4184" w:rsidRDefault="00F33CE3" w:rsidP="00550B20">
            <w:r>
              <w:t>3 HR</w:t>
            </w:r>
          </w:p>
        </w:tc>
      </w:tr>
      <w:tr w:rsidR="00550B20" w:rsidRPr="00BF4184" w:rsidTr="00550B20">
        <w:tc>
          <w:tcPr>
            <w:tcW w:w="1872" w:type="dxa"/>
          </w:tcPr>
          <w:p w:rsidR="00550B20" w:rsidRPr="00BF4184" w:rsidRDefault="00F33CE3" w:rsidP="00550B20">
            <w:r>
              <w:t>Handle</w:t>
            </w:r>
          </w:p>
        </w:tc>
        <w:tc>
          <w:tcPr>
            <w:tcW w:w="1872" w:type="dxa"/>
          </w:tcPr>
          <w:p w:rsidR="00550B20" w:rsidRPr="00BF4184" w:rsidRDefault="00F33CE3" w:rsidP="00550B20">
            <w:r>
              <w:t>Silver</w:t>
            </w:r>
          </w:p>
        </w:tc>
        <w:tc>
          <w:tcPr>
            <w:tcW w:w="1872" w:type="dxa"/>
          </w:tcPr>
          <w:p w:rsidR="00550B20" w:rsidRPr="00BF4184" w:rsidRDefault="00F33CE3" w:rsidP="00550B20">
            <w:r>
              <w:t>100%</w:t>
            </w:r>
          </w:p>
        </w:tc>
        <w:tc>
          <w:tcPr>
            <w:tcW w:w="1872" w:type="dxa"/>
          </w:tcPr>
          <w:p w:rsidR="00550B20" w:rsidRPr="00BF4184" w:rsidRDefault="00F33CE3" w:rsidP="00550B20">
            <w:r>
              <w:t>0.06</w:t>
            </w:r>
          </w:p>
        </w:tc>
        <w:tc>
          <w:tcPr>
            <w:tcW w:w="1872" w:type="dxa"/>
          </w:tcPr>
          <w:p w:rsidR="00550B20" w:rsidRPr="00BF4184" w:rsidRDefault="00F33CE3" w:rsidP="00550B20">
            <w:r>
              <w:t>8 HR</w:t>
            </w:r>
          </w:p>
        </w:tc>
      </w:tr>
      <w:tr w:rsidR="00550B20" w:rsidRPr="00BF4184" w:rsidTr="00550B20">
        <w:tc>
          <w:tcPr>
            <w:tcW w:w="1872" w:type="dxa"/>
          </w:tcPr>
          <w:p w:rsidR="00550B20" w:rsidRPr="00BF4184" w:rsidRDefault="00F33CE3" w:rsidP="00550B20">
            <w:r>
              <w:t>Corner Piece</w:t>
            </w:r>
          </w:p>
        </w:tc>
        <w:tc>
          <w:tcPr>
            <w:tcW w:w="1872" w:type="dxa"/>
          </w:tcPr>
          <w:p w:rsidR="00550B20" w:rsidRPr="00BF4184" w:rsidRDefault="00F33CE3" w:rsidP="00550B20">
            <w:r>
              <w:t>Red</w:t>
            </w:r>
          </w:p>
        </w:tc>
        <w:tc>
          <w:tcPr>
            <w:tcW w:w="1872" w:type="dxa"/>
          </w:tcPr>
          <w:p w:rsidR="00550B20" w:rsidRPr="00BF4184" w:rsidRDefault="00F33CE3" w:rsidP="00550B20">
            <w:r>
              <w:t>100%</w:t>
            </w:r>
          </w:p>
        </w:tc>
        <w:tc>
          <w:tcPr>
            <w:tcW w:w="1872" w:type="dxa"/>
          </w:tcPr>
          <w:p w:rsidR="00550B20" w:rsidRPr="00BF4184" w:rsidRDefault="00F33CE3" w:rsidP="00550B20">
            <w:r>
              <w:t>0.1</w:t>
            </w:r>
          </w:p>
        </w:tc>
        <w:tc>
          <w:tcPr>
            <w:tcW w:w="1872" w:type="dxa"/>
          </w:tcPr>
          <w:p w:rsidR="00550B20" w:rsidRPr="00BF4184" w:rsidRDefault="00F33CE3" w:rsidP="00550B20">
            <w:r>
              <w:t>30 Min</w:t>
            </w:r>
          </w:p>
        </w:tc>
      </w:tr>
      <w:tr w:rsidR="00550B20" w:rsidRPr="00BF4184" w:rsidTr="00550B20">
        <w:tc>
          <w:tcPr>
            <w:tcW w:w="1872" w:type="dxa"/>
          </w:tcPr>
          <w:p w:rsidR="00550B20" w:rsidRPr="00BF4184" w:rsidRDefault="00F33CE3" w:rsidP="00550B20">
            <w:r>
              <w:t>Fan Attachment</w:t>
            </w:r>
          </w:p>
        </w:tc>
        <w:tc>
          <w:tcPr>
            <w:tcW w:w="1872" w:type="dxa"/>
          </w:tcPr>
          <w:p w:rsidR="00550B20" w:rsidRPr="00BF4184" w:rsidRDefault="00F33CE3" w:rsidP="00550B20">
            <w:r>
              <w:t>Red</w:t>
            </w:r>
          </w:p>
        </w:tc>
        <w:tc>
          <w:tcPr>
            <w:tcW w:w="1872" w:type="dxa"/>
          </w:tcPr>
          <w:p w:rsidR="00550B20" w:rsidRPr="00BF4184" w:rsidRDefault="00F33CE3" w:rsidP="00550B20">
            <w:r>
              <w:t>100%</w:t>
            </w:r>
          </w:p>
        </w:tc>
        <w:tc>
          <w:tcPr>
            <w:tcW w:w="1872" w:type="dxa"/>
          </w:tcPr>
          <w:p w:rsidR="00550B20" w:rsidRPr="00BF4184" w:rsidRDefault="00F33CE3" w:rsidP="00550B20">
            <w:r>
              <w:t>0.1</w:t>
            </w:r>
          </w:p>
        </w:tc>
        <w:tc>
          <w:tcPr>
            <w:tcW w:w="1872" w:type="dxa"/>
          </w:tcPr>
          <w:p w:rsidR="00550B20" w:rsidRPr="00BF4184" w:rsidRDefault="00F33CE3" w:rsidP="00550B20">
            <w:r>
              <w:t>20 Min</w:t>
            </w:r>
          </w:p>
        </w:tc>
      </w:tr>
      <w:tr w:rsidR="00F33CE3" w:rsidRPr="00BF4184" w:rsidTr="00550B20">
        <w:tc>
          <w:tcPr>
            <w:tcW w:w="1872" w:type="dxa"/>
          </w:tcPr>
          <w:p w:rsidR="00F33CE3" w:rsidRPr="00BF4184" w:rsidRDefault="00F33CE3" w:rsidP="00F33CE3">
            <w:r>
              <w:t>Walls Attachment</w:t>
            </w:r>
          </w:p>
        </w:tc>
        <w:tc>
          <w:tcPr>
            <w:tcW w:w="1872" w:type="dxa"/>
          </w:tcPr>
          <w:p w:rsidR="00F33CE3" w:rsidRPr="00BF4184" w:rsidRDefault="00F33CE3" w:rsidP="00F33CE3">
            <w:r>
              <w:t>Red</w:t>
            </w:r>
          </w:p>
        </w:tc>
        <w:tc>
          <w:tcPr>
            <w:tcW w:w="1872" w:type="dxa"/>
          </w:tcPr>
          <w:p w:rsidR="00F33CE3" w:rsidRPr="00BF4184" w:rsidRDefault="00F33CE3" w:rsidP="00F33CE3">
            <w:r>
              <w:t>100%</w:t>
            </w:r>
          </w:p>
        </w:tc>
        <w:tc>
          <w:tcPr>
            <w:tcW w:w="1872" w:type="dxa"/>
          </w:tcPr>
          <w:p w:rsidR="00F33CE3" w:rsidRPr="00BF4184" w:rsidRDefault="00F33CE3" w:rsidP="00F33CE3">
            <w:r>
              <w:t>0.06</w:t>
            </w:r>
          </w:p>
        </w:tc>
        <w:tc>
          <w:tcPr>
            <w:tcW w:w="1872" w:type="dxa"/>
          </w:tcPr>
          <w:p w:rsidR="00F33CE3" w:rsidRPr="00BF4184" w:rsidRDefault="00F33CE3" w:rsidP="00F33CE3">
            <w:r>
              <w:t>25 Min</w:t>
            </w:r>
          </w:p>
        </w:tc>
      </w:tr>
    </w:tbl>
    <w:p w:rsidR="00AB7BA2" w:rsidRDefault="00AB7BA2" w:rsidP="00F33CE3">
      <w:pPr>
        <w:ind w:firstLine="0"/>
      </w:pPr>
    </w:p>
    <w:p w:rsidR="00074A4E" w:rsidRDefault="00074A4E" w:rsidP="00F33CE3">
      <w:pPr>
        <w:ind w:firstLine="0"/>
      </w:pPr>
    </w:p>
    <w:p w:rsidR="00074A4E" w:rsidRDefault="00074A4E" w:rsidP="00F33CE3">
      <w:pPr>
        <w:ind w:firstLine="0"/>
      </w:pPr>
    </w:p>
    <w:p w:rsidR="00074A4E" w:rsidRDefault="00074A4E" w:rsidP="00F33CE3">
      <w:pPr>
        <w:ind w:firstLine="0"/>
      </w:pPr>
    </w:p>
    <w:p w:rsidR="00074A4E" w:rsidRDefault="00074A4E" w:rsidP="00F33CE3">
      <w:pPr>
        <w:ind w:firstLine="0"/>
      </w:pPr>
    </w:p>
    <w:p w:rsidR="00074A4E" w:rsidRDefault="00074A4E" w:rsidP="00F33CE3">
      <w:pPr>
        <w:ind w:firstLine="0"/>
      </w:pPr>
    </w:p>
    <w:p w:rsidR="00F33CE3" w:rsidRDefault="00F33CE3" w:rsidP="00F33CE3">
      <w:pPr>
        <w:ind w:firstLine="0"/>
        <w:jc w:val="center"/>
        <w:rPr>
          <w:b/>
        </w:rPr>
      </w:pPr>
      <w:r w:rsidRPr="00F33CE3">
        <w:rPr>
          <w:b/>
        </w:rPr>
        <w:lastRenderedPageBreak/>
        <w:t>The Program</w:t>
      </w:r>
    </w:p>
    <w:p w:rsidR="00F33CE3" w:rsidRDefault="00074A4E" w:rsidP="00F33CE3">
      <w:pPr>
        <w:ind w:firstLine="0"/>
      </w:pPr>
      <w:r>
        <w:t xml:space="preserve">This device’s program is open source. All current code can be found by visiting the URL: </w:t>
      </w:r>
      <w:hyperlink r:id="rId11" w:history="1">
        <w:r w:rsidRPr="009B5F54">
          <w:rPr>
            <w:rStyle w:val="Hyperlink"/>
          </w:rPr>
          <w:t>https://github.com/MinicomSoftware/TheSupplementalSpinner</w:t>
        </w:r>
      </w:hyperlink>
      <w:r>
        <w:t xml:space="preserve"> or by scanning this QR code:</w:t>
      </w:r>
    </w:p>
    <w:p w:rsidR="00074A4E" w:rsidRDefault="00074A4E" w:rsidP="00F33CE3">
      <w:pPr>
        <w:ind w:firstLine="0"/>
      </w:pPr>
      <w:r>
        <w:rPr>
          <w:noProof/>
        </w:rPr>
        <w:drawing>
          <wp:anchor distT="0" distB="0" distL="114300" distR="114300" simplePos="0" relativeHeight="251659264" behindDoc="0" locked="0" layoutInCell="1" allowOverlap="1">
            <wp:simplePos x="914400" y="1965278"/>
            <wp:positionH relativeFrom="column">
              <wp:align>left</wp:align>
            </wp:positionH>
            <wp:positionV relativeFrom="paragraph">
              <wp:align>top</wp:align>
            </wp:positionV>
            <wp:extent cx="1905000" cy="18764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05000" cy="1876425"/>
                    </a:xfrm>
                    <a:prstGeom prst="rect">
                      <a:avLst/>
                    </a:prstGeom>
                  </pic:spPr>
                </pic:pic>
              </a:graphicData>
            </a:graphic>
          </wp:anchor>
        </w:drawing>
      </w:r>
    </w:p>
    <w:p w:rsidR="006D0E69" w:rsidRDefault="00074A4E" w:rsidP="00074A4E">
      <w:pPr>
        <w:tabs>
          <w:tab w:val="left" w:pos="527"/>
        </w:tabs>
        <w:ind w:firstLine="0"/>
      </w:pPr>
      <w:r>
        <w:t xml:space="preserve">This program shall remain free to access online on GitHub. If SI of MSJC wishes to keep documentation private, then accessing the code will be unavailable to students, faculty, and people online. </w:t>
      </w:r>
    </w:p>
    <w:p w:rsidR="00922F64" w:rsidRDefault="00922F64" w:rsidP="00074A4E">
      <w:pPr>
        <w:tabs>
          <w:tab w:val="left" w:pos="527"/>
        </w:tabs>
        <w:ind w:firstLine="0"/>
      </w:pPr>
    </w:p>
    <w:p w:rsidR="00922F64" w:rsidRPr="00074A4E" w:rsidRDefault="00922F64" w:rsidP="00074A4E">
      <w:pPr>
        <w:tabs>
          <w:tab w:val="left" w:pos="527"/>
        </w:tabs>
        <w:ind w:firstLine="0"/>
      </w:pPr>
      <w:r w:rsidRPr="0060272F">
        <w:rPr>
          <w:u w:val="single"/>
        </w:rPr>
        <w:t>Built in fan functionality:</w:t>
      </w:r>
      <w:r>
        <w:t xml:space="preserve"> The fan turns on the moment the Arduino reaches the green light procedure. The fan will remain on silently for as long as the device is on. </w:t>
      </w:r>
    </w:p>
    <w:p w:rsidR="006D0E69" w:rsidRDefault="006D0E69" w:rsidP="00F33CE3">
      <w:pPr>
        <w:ind w:firstLine="0"/>
        <w:jc w:val="center"/>
        <w:rPr>
          <w:b/>
        </w:rPr>
      </w:pPr>
    </w:p>
    <w:p w:rsidR="006536DA" w:rsidRDefault="006536DA" w:rsidP="006536DA">
      <w:pPr>
        <w:ind w:firstLine="0"/>
        <w:jc w:val="center"/>
        <w:rPr>
          <w:b/>
        </w:rPr>
      </w:pPr>
      <w:r>
        <w:rPr>
          <w:b/>
        </w:rPr>
        <w:t>Designs</w:t>
      </w:r>
    </w:p>
    <w:p w:rsidR="006536DA" w:rsidRPr="006536DA" w:rsidRDefault="006536DA" w:rsidP="006536DA">
      <w:pPr>
        <w:ind w:firstLine="0"/>
      </w:pPr>
      <w:r w:rsidRPr="006536DA">
        <w:t>All design</w:t>
      </w:r>
      <w:r>
        <w:t xml:space="preserve"> work can be accessed through the GitHub </w:t>
      </w:r>
      <w:r w:rsidRPr="006536DA">
        <w:t xml:space="preserve">repository </w:t>
      </w:r>
      <w:r>
        <w:t>above under “assets”.</w:t>
      </w:r>
      <w:r w:rsidR="00E9797E">
        <w:t xml:space="preserve"> The final page of this documentation contains a sample preview of the designs used. All designs</w:t>
      </w:r>
      <w:r w:rsidR="002841A5">
        <w:t>, except for the tornado image,</w:t>
      </w:r>
      <w:r w:rsidR="00E9797E">
        <w:t xml:space="preserve"> are made by Steven Wilson and cannot be sold or used for commercial gains (since this device is solely for educational purposes).</w:t>
      </w:r>
      <w:r w:rsidR="002841A5">
        <w:t xml:space="preserve"> The tornado image contains the license: </w:t>
      </w:r>
      <w:r w:rsidR="002841A5" w:rsidRPr="002841A5">
        <w:t>Attribution-</w:t>
      </w:r>
      <w:proofErr w:type="spellStart"/>
      <w:r w:rsidR="002841A5" w:rsidRPr="002841A5">
        <w:t>NonCommercial</w:t>
      </w:r>
      <w:proofErr w:type="spellEnd"/>
      <w:r w:rsidR="002841A5" w:rsidRPr="002841A5">
        <w:t xml:space="preserve"> 4.0 International (CC BY-NC 4.0)</w:t>
      </w:r>
      <w:r w:rsidR="00816ED4">
        <w:t xml:space="preserve"> </w:t>
      </w:r>
      <w:r w:rsidR="005160C6">
        <w:t xml:space="preserve">by artist/compiler: </w:t>
      </w:r>
      <w:proofErr w:type="spellStart"/>
      <w:r w:rsidR="005160C6" w:rsidRPr="005160C6">
        <w:t>Greasiggy_the_Koopa</w:t>
      </w:r>
      <w:proofErr w:type="spellEnd"/>
      <w:r w:rsidR="005160C6">
        <w:t>.</w:t>
      </w:r>
    </w:p>
    <w:p w:rsidR="006536DA" w:rsidRDefault="006536DA" w:rsidP="00F33CE3">
      <w:pPr>
        <w:ind w:firstLine="0"/>
        <w:jc w:val="center"/>
        <w:rPr>
          <w:b/>
        </w:rPr>
      </w:pPr>
    </w:p>
    <w:p w:rsidR="00816ED4" w:rsidRDefault="00816ED4" w:rsidP="00816ED4">
      <w:pPr>
        <w:ind w:firstLine="0"/>
      </w:pPr>
      <w:r w:rsidRPr="002841A5">
        <w:lastRenderedPageBreak/>
        <w:t>Attribution-</w:t>
      </w:r>
      <w:proofErr w:type="spellStart"/>
      <w:r w:rsidRPr="002841A5">
        <w:t>NonCommercial</w:t>
      </w:r>
      <w:proofErr w:type="spellEnd"/>
      <w:r w:rsidRPr="002841A5">
        <w:t xml:space="preserve"> 4.0 International (CC BY-NC 4.0)</w:t>
      </w:r>
      <w:r>
        <w:t xml:space="preserve"> license: </w:t>
      </w:r>
      <w:r>
        <w:rPr>
          <w:noProof/>
        </w:rPr>
        <w:drawing>
          <wp:inline distT="0" distB="0" distL="0" distR="0" wp14:anchorId="01265A6A" wp14:editId="0FB517BF">
            <wp:extent cx="3364173" cy="3887244"/>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7829" cy="3903024"/>
                    </a:xfrm>
                    <a:prstGeom prst="rect">
                      <a:avLst/>
                    </a:prstGeom>
                  </pic:spPr>
                </pic:pic>
              </a:graphicData>
            </a:graphic>
          </wp:inline>
        </w:drawing>
      </w:r>
    </w:p>
    <w:p w:rsidR="00816ED4" w:rsidRPr="00816ED4" w:rsidRDefault="00816ED4" w:rsidP="00816ED4">
      <w:pPr>
        <w:spacing w:line="240" w:lineRule="auto"/>
        <w:ind w:firstLine="0"/>
      </w:pPr>
      <w:r w:rsidRPr="00816ED4">
        <w:t>If a request to change any design is needed, contact Steven Wilson. Steven can contact artists and commission for custom designs without licenses.</w:t>
      </w:r>
    </w:p>
    <w:p w:rsidR="00816ED4" w:rsidRPr="00F33CE3" w:rsidRDefault="00816ED4" w:rsidP="00F33CE3">
      <w:pPr>
        <w:ind w:firstLine="0"/>
        <w:jc w:val="center"/>
        <w:rPr>
          <w:b/>
        </w:rPr>
      </w:pPr>
    </w:p>
    <w:p w:rsidR="00F33CE3" w:rsidRPr="009654F6" w:rsidRDefault="009654F6" w:rsidP="009654F6">
      <w:pPr>
        <w:ind w:firstLine="0"/>
        <w:jc w:val="center"/>
        <w:rPr>
          <w:b/>
        </w:rPr>
      </w:pPr>
      <w:r w:rsidRPr="009654F6">
        <w:rPr>
          <w:b/>
        </w:rPr>
        <w:t>Questions and Answers:</w:t>
      </w:r>
    </w:p>
    <w:p w:rsidR="009654F6" w:rsidRPr="009654F6" w:rsidRDefault="009654F6" w:rsidP="009654F6">
      <w:pPr>
        <w:ind w:firstLine="0"/>
        <w:rPr>
          <w:u w:val="single"/>
        </w:rPr>
      </w:pPr>
      <w:r w:rsidRPr="009654F6">
        <w:rPr>
          <w:u w:val="single"/>
        </w:rPr>
        <w:t>What if I plug a power cable higher than the 12V adaptor?</w:t>
      </w:r>
    </w:p>
    <w:p w:rsidR="009654F6" w:rsidRDefault="009654F6" w:rsidP="009654F6">
      <w:pPr>
        <w:ind w:firstLine="0"/>
      </w:pPr>
      <w:r>
        <w:t xml:space="preserve">The current power adaptor can manage from 12V and below and has an insert diameter to manage low DC power plugs. If in the event of a higher voltage power </w:t>
      </w:r>
      <w:r w:rsidR="006D0E69">
        <w:t>is used,</w:t>
      </w:r>
      <w:r>
        <w:t xml:space="preserve"> then the Arduino may reject the connection and </w:t>
      </w:r>
      <w:r w:rsidR="006D0E69">
        <w:t xml:space="preserve">not work as intended (little heating but not serious as built-in fan will turn ON). If a power supply </w:t>
      </w:r>
      <w:proofErr w:type="gramStart"/>
      <w:r w:rsidR="006D0E69">
        <w:t>is connected with</w:t>
      </w:r>
      <w:proofErr w:type="gramEnd"/>
      <w:r w:rsidR="006D0E69">
        <w:t xml:space="preserve"> opposite polarity (positive and negative are inverted) Arduino has </w:t>
      </w:r>
      <w:r w:rsidR="006D0E69" w:rsidRPr="006D0E69">
        <w:t>polarity protection diode</w:t>
      </w:r>
      <w:r w:rsidR="006D0E69">
        <w:t>s</w:t>
      </w:r>
      <w:r w:rsidR="006D0E69" w:rsidRPr="006D0E69">
        <w:t xml:space="preserve"> (to avoid destroying the board if a Negative Tip adapter</w:t>
      </w:r>
      <w:r w:rsidR="006D0E69">
        <w:t xml:space="preserve"> was inserted</w:t>
      </w:r>
      <w:r w:rsidR="006D0E69" w:rsidRPr="006D0E69">
        <w:t>)</w:t>
      </w:r>
      <w:r w:rsidR="006D0E69">
        <w:t>.</w:t>
      </w:r>
      <w:r w:rsidR="002841A5">
        <w:t xml:space="preserve"> The game will not turn on with opposite polarity power cords, so use the provided power cord.</w:t>
      </w:r>
    </w:p>
    <w:p w:rsidR="006D0E69" w:rsidRDefault="006D0E69" w:rsidP="009654F6">
      <w:pPr>
        <w:ind w:firstLine="0"/>
      </w:pPr>
    </w:p>
    <w:p w:rsidR="006D0E69" w:rsidRPr="006D0E69" w:rsidRDefault="006D0E69" w:rsidP="009654F6">
      <w:pPr>
        <w:ind w:firstLine="0"/>
        <w:rPr>
          <w:u w:val="single"/>
        </w:rPr>
      </w:pPr>
      <w:r w:rsidRPr="006D0E69">
        <w:rPr>
          <w:u w:val="single"/>
        </w:rPr>
        <w:t>Who owns The Supplemental Spinner or has the legal rights to it?</w:t>
      </w:r>
    </w:p>
    <w:p w:rsidR="006D0E69" w:rsidRDefault="006D0E69" w:rsidP="009654F6">
      <w:pPr>
        <w:ind w:firstLine="0"/>
      </w:pPr>
      <w:r>
        <w:t>Supplemental Instruction of Mt. San Jacinto College</w:t>
      </w:r>
    </w:p>
    <w:p w:rsidR="00D54D65" w:rsidRDefault="00D54D65" w:rsidP="009654F6">
      <w:pPr>
        <w:ind w:firstLine="0"/>
      </w:pPr>
    </w:p>
    <w:p w:rsidR="006D0E69" w:rsidRPr="006D0E69" w:rsidRDefault="006D0E69" w:rsidP="009654F6">
      <w:pPr>
        <w:ind w:firstLine="0"/>
        <w:rPr>
          <w:u w:val="single"/>
        </w:rPr>
      </w:pPr>
      <w:r w:rsidRPr="006D0E69">
        <w:rPr>
          <w:u w:val="single"/>
        </w:rPr>
        <w:t>Can this device be used for commercial gains</w:t>
      </w:r>
      <w:r>
        <w:rPr>
          <w:u w:val="single"/>
        </w:rPr>
        <w:t xml:space="preserve"> or profit</w:t>
      </w:r>
      <w:r w:rsidRPr="006D0E69">
        <w:rPr>
          <w:u w:val="single"/>
        </w:rPr>
        <w:t>?</w:t>
      </w:r>
    </w:p>
    <w:p w:rsidR="006D0E69" w:rsidRDefault="006D0E69" w:rsidP="009654F6">
      <w:pPr>
        <w:ind w:firstLine="0"/>
      </w:pPr>
      <w:r>
        <w:t xml:space="preserve">This device </w:t>
      </w:r>
      <w:r w:rsidRPr="006D0E69">
        <w:t>adhere</w:t>
      </w:r>
      <w:r>
        <w:t>s to</w:t>
      </w:r>
      <w:r w:rsidRPr="006D0E69">
        <w:t xml:space="preserve"> </w:t>
      </w:r>
      <w:r>
        <w:t>the same rules and regulations that are found in the Supplemental Instruction contact</w:t>
      </w:r>
      <w:r w:rsidR="00D54D65">
        <w:t>, so no.</w:t>
      </w:r>
    </w:p>
    <w:p w:rsidR="00D54D65" w:rsidRDefault="00D54D65" w:rsidP="009654F6">
      <w:pPr>
        <w:ind w:firstLine="0"/>
      </w:pPr>
    </w:p>
    <w:p w:rsidR="00D54D65" w:rsidRDefault="00D54D65" w:rsidP="009654F6">
      <w:pPr>
        <w:ind w:firstLine="0"/>
        <w:rPr>
          <w:u w:val="single"/>
        </w:rPr>
      </w:pPr>
      <w:r w:rsidRPr="00D54D65">
        <w:rPr>
          <w:u w:val="single"/>
        </w:rPr>
        <w:t>What if water reaches the inside of the device?</w:t>
      </w:r>
    </w:p>
    <w:p w:rsidR="00D54D65" w:rsidRDefault="00D54D65" w:rsidP="009654F6">
      <w:pPr>
        <w:ind w:firstLine="0"/>
        <w:rPr>
          <w:b/>
        </w:rPr>
      </w:pPr>
      <w:r>
        <w:t>To begin, drops of water will be filtered through the 3-layer black dust and moister filter found on top of the device. If a cup of water is spilt on top of the device greater than what the filter can manage, then the device may receive water damage if the protective coating of “</w:t>
      </w:r>
      <w:r w:rsidRPr="00D54D65">
        <w:t>Gardner Bender LTB-400 L</w:t>
      </w:r>
      <w:r>
        <w:t xml:space="preserve">iquid Electrical Tape” fails to protect it. Contact Steven Wilson or an electrical engineer to work around water damaged devices. </w:t>
      </w:r>
      <w:r w:rsidRPr="009B0E19">
        <w:rPr>
          <w:color w:val="FF0000"/>
        </w:rPr>
        <w:t xml:space="preserve">Do not use the device if reports of water damage </w:t>
      </w:r>
      <w:r w:rsidR="0058287C" w:rsidRPr="009B0E19">
        <w:rPr>
          <w:color w:val="FF0000"/>
        </w:rPr>
        <w:t>are</w:t>
      </w:r>
      <w:r w:rsidRPr="009B0E19">
        <w:rPr>
          <w:color w:val="FF0000"/>
        </w:rPr>
        <w:t xml:space="preserve"> known.</w:t>
      </w:r>
    </w:p>
    <w:p w:rsidR="00782123" w:rsidRDefault="00782123" w:rsidP="009654F6">
      <w:pPr>
        <w:ind w:firstLine="0"/>
        <w:rPr>
          <w:b/>
        </w:rPr>
      </w:pPr>
    </w:p>
    <w:p w:rsidR="00782123" w:rsidRDefault="00782123" w:rsidP="009654F6">
      <w:pPr>
        <w:ind w:firstLine="0"/>
      </w:pPr>
      <w:r w:rsidRPr="00782123">
        <w:rPr>
          <w:u w:val="single"/>
        </w:rPr>
        <w:t>What if this device is dropped</w:t>
      </w:r>
      <w:r>
        <w:t>?</w:t>
      </w:r>
    </w:p>
    <w:p w:rsidR="00782123" w:rsidRDefault="002A3201" w:rsidP="009654F6">
      <w:pPr>
        <w:ind w:firstLine="0"/>
      </w:pPr>
      <w:r>
        <w:t xml:space="preserve">The durability of this device is listed above under “Part Print Details” &gt; “Fill Density”. The higher the density the more solid the part. If TSS lands on its bottom, then Steven predicts it will have minor scratches/damages. If TSS lands on the LED face, then some LEDs will be pushed </w:t>
      </w:r>
      <w:proofErr w:type="gramStart"/>
      <w:r>
        <w:t>inward</w:t>
      </w:r>
      <w:proofErr w:type="gramEnd"/>
      <w:r>
        <w:t xml:space="preserve"> and replacement might be needed. </w:t>
      </w:r>
      <w:r w:rsidRPr="002A3201">
        <w:rPr>
          <w:color w:val="FF0000"/>
        </w:rPr>
        <w:t xml:space="preserve">If the device chipped and a sharp </w:t>
      </w:r>
      <w:r>
        <w:rPr>
          <w:color w:val="FF0000"/>
        </w:rPr>
        <w:t>edge</w:t>
      </w:r>
      <w:r w:rsidRPr="002A3201">
        <w:rPr>
          <w:color w:val="FF0000"/>
        </w:rPr>
        <w:t xml:space="preserve"> </w:t>
      </w:r>
      <w:r>
        <w:rPr>
          <w:color w:val="FF0000"/>
        </w:rPr>
        <w:t>is exposed that</w:t>
      </w:r>
      <w:r w:rsidRPr="002A3201">
        <w:rPr>
          <w:color w:val="FF0000"/>
        </w:rPr>
        <w:t xml:space="preserve"> </w:t>
      </w:r>
      <w:r>
        <w:rPr>
          <w:color w:val="FF0000"/>
        </w:rPr>
        <w:t xml:space="preserve">can </w:t>
      </w:r>
      <w:r w:rsidRPr="002A3201">
        <w:rPr>
          <w:color w:val="FF0000"/>
        </w:rPr>
        <w:t xml:space="preserve">encounter a </w:t>
      </w:r>
      <w:proofErr w:type="gramStart"/>
      <w:r w:rsidRPr="002A3201">
        <w:rPr>
          <w:color w:val="FF0000"/>
        </w:rPr>
        <w:t>student</w:t>
      </w:r>
      <w:proofErr w:type="gramEnd"/>
      <w:r w:rsidRPr="002A3201">
        <w:rPr>
          <w:color w:val="FF0000"/>
        </w:rPr>
        <w:t xml:space="preserve"> then this device can no longer be operated until replacement</w:t>
      </w:r>
      <w:r>
        <w:rPr>
          <w:color w:val="FF0000"/>
        </w:rPr>
        <w:t>s</w:t>
      </w:r>
      <w:r w:rsidRPr="002A3201">
        <w:rPr>
          <w:color w:val="FF0000"/>
        </w:rPr>
        <w:t xml:space="preserve"> </w:t>
      </w:r>
      <w:r w:rsidR="00C546EE">
        <w:rPr>
          <w:color w:val="FF0000"/>
        </w:rPr>
        <w:t>are</w:t>
      </w:r>
      <w:r w:rsidRPr="002A3201">
        <w:rPr>
          <w:color w:val="FF0000"/>
        </w:rPr>
        <w:t xml:space="preserve"> made.</w:t>
      </w:r>
    </w:p>
    <w:p w:rsidR="002A3201" w:rsidRDefault="002A3201" w:rsidP="009654F6">
      <w:pPr>
        <w:ind w:firstLine="0"/>
      </w:pPr>
    </w:p>
    <w:p w:rsidR="00816ED4" w:rsidRDefault="00816ED4" w:rsidP="009654F6">
      <w:pPr>
        <w:ind w:firstLine="0"/>
      </w:pPr>
    </w:p>
    <w:p w:rsidR="002A3201" w:rsidRPr="002A3201" w:rsidRDefault="002A3201" w:rsidP="009654F6">
      <w:pPr>
        <w:ind w:firstLine="0"/>
        <w:rPr>
          <w:u w:val="single"/>
        </w:rPr>
      </w:pPr>
      <w:r w:rsidRPr="002A3201">
        <w:rPr>
          <w:u w:val="single"/>
        </w:rPr>
        <w:t>Can this device shock anyone?</w:t>
      </w:r>
    </w:p>
    <w:p w:rsidR="00D54D65" w:rsidRDefault="002A3201" w:rsidP="009654F6">
      <w:pPr>
        <w:ind w:firstLine="0"/>
      </w:pPr>
      <w:r>
        <w:t>This device contains no exposing wires and the on/off switch is separate from where current is flowing, so no. The red user button is protected with a plastic shell, so that too cannot shock anyone.</w:t>
      </w:r>
    </w:p>
    <w:p w:rsidR="002A3201" w:rsidRDefault="002A3201" w:rsidP="009654F6">
      <w:pPr>
        <w:ind w:firstLine="0"/>
      </w:pPr>
    </w:p>
    <w:p w:rsidR="00D54D65" w:rsidRPr="00D54D65" w:rsidRDefault="00D54D65" w:rsidP="009654F6">
      <w:pPr>
        <w:ind w:firstLine="0"/>
        <w:rPr>
          <w:u w:val="single"/>
        </w:rPr>
      </w:pPr>
      <w:r w:rsidRPr="00D54D65">
        <w:rPr>
          <w:u w:val="single"/>
        </w:rPr>
        <w:t xml:space="preserve">What is the risk of a fire </w:t>
      </w:r>
      <w:r w:rsidR="008231DF">
        <w:rPr>
          <w:u w:val="single"/>
        </w:rPr>
        <w:t>occurring</w:t>
      </w:r>
      <w:r w:rsidRPr="00D54D65">
        <w:rPr>
          <w:u w:val="single"/>
        </w:rPr>
        <w:t>?</w:t>
      </w:r>
    </w:p>
    <w:p w:rsidR="00D54D65" w:rsidRDefault="00D54D65" w:rsidP="009654F6">
      <w:pPr>
        <w:ind w:firstLine="0"/>
      </w:pPr>
      <w:r>
        <w:t xml:space="preserve">The device does not </w:t>
      </w:r>
      <w:r w:rsidR="002E5114">
        <w:t>contain</w:t>
      </w:r>
      <w:r>
        <w:t xml:space="preserve"> any flammable material </w:t>
      </w:r>
      <w:r w:rsidR="002E5114">
        <w:t xml:space="preserve">inside, so a fire is impossible to start and </w:t>
      </w:r>
      <w:r w:rsidR="008231DF">
        <w:t xml:space="preserve">to </w:t>
      </w:r>
      <w:r w:rsidR="002E5114">
        <w:t>maintain itself. If in the event of severe water damage, then the Arduino board may heat up to a boiling temperature, but not melt through the plastic frame surrounding it</w:t>
      </w:r>
      <w:r w:rsidR="009B0E19">
        <w:t xml:space="preserve"> (The device will not turn on if this occurs, and no LED will function)</w:t>
      </w:r>
      <w:r w:rsidR="002E5114">
        <w:t xml:space="preserve">. Regardless of the condition, this device is </w:t>
      </w:r>
      <w:r w:rsidR="009B0E19">
        <w:t xml:space="preserve">made so nothing from the inside </w:t>
      </w:r>
      <w:r w:rsidR="002E5114">
        <w:t>can escape to the outside environment.</w:t>
      </w:r>
    </w:p>
    <w:p w:rsidR="002E5114" w:rsidRDefault="002E5114" w:rsidP="009654F6">
      <w:pPr>
        <w:ind w:firstLine="0"/>
      </w:pPr>
    </w:p>
    <w:p w:rsidR="002E5114" w:rsidRPr="002E5114" w:rsidRDefault="002E5114" w:rsidP="009654F6">
      <w:pPr>
        <w:ind w:firstLine="0"/>
        <w:rPr>
          <w:u w:val="single"/>
        </w:rPr>
      </w:pPr>
      <w:r w:rsidRPr="002E5114">
        <w:rPr>
          <w:u w:val="single"/>
        </w:rPr>
        <w:t>What if an LED light does not turn on?</w:t>
      </w:r>
    </w:p>
    <w:p w:rsidR="002E5114" w:rsidRDefault="002E5114" w:rsidP="009654F6">
      <w:pPr>
        <w:ind w:firstLine="0"/>
      </w:pPr>
      <w:r>
        <w:t>The LED light gave out after extensive use; replacement is needed.</w:t>
      </w:r>
    </w:p>
    <w:p w:rsidR="00327743" w:rsidRDefault="00327743" w:rsidP="009654F6">
      <w:pPr>
        <w:ind w:firstLine="0"/>
      </w:pPr>
    </w:p>
    <w:p w:rsidR="00327743" w:rsidRPr="007A2569" w:rsidRDefault="00327743" w:rsidP="009654F6">
      <w:pPr>
        <w:ind w:firstLine="0"/>
        <w:rPr>
          <w:u w:val="single"/>
        </w:rPr>
      </w:pPr>
      <w:r w:rsidRPr="007A2569">
        <w:rPr>
          <w:u w:val="single"/>
        </w:rPr>
        <w:t xml:space="preserve">Can this device cause a </w:t>
      </w:r>
      <w:r w:rsidR="007A2569" w:rsidRPr="007A2569">
        <w:rPr>
          <w:u w:val="single"/>
        </w:rPr>
        <w:t>p</w:t>
      </w:r>
      <w:r w:rsidRPr="007A2569">
        <w:rPr>
          <w:u w:val="single"/>
        </w:rPr>
        <w:t xml:space="preserve">hotosensitivity </w:t>
      </w:r>
      <w:bookmarkStart w:id="2" w:name="OLE_LINK1"/>
      <w:bookmarkStart w:id="3" w:name="OLE_LINK2"/>
      <w:bookmarkStart w:id="4" w:name="OLE_LINK3"/>
      <w:r w:rsidR="007A2569" w:rsidRPr="007A2569">
        <w:rPr>
          <w:u w:val="single"/>
        </w:rPr>
        <w:t>s</w:t>
      </w:r>
      <w:r w:rsidRPr="007A2569">
        <w:rPr>
          <w:u w:val="single"/>
        </w:rPr>
        <w:t>eizure</w:t>
      </w:r>
      <w:bookmarkEnd w:id="2"/>
      <w:bookmarkEnd w:id="3"/>
      <w:bookmarkEnd w:id="4"/>
      <w:r w:rsidR="007A2569" w:rsidRPr="007A2569">
        <w:rPr>
          <w:u w:val="single"/>
        </w:rPr>
        <w:t>?</w:t>
      </w:r>
    </w:p>
    <w:p w:rsidR="007A2569" w:rsidRDefault="007A2569" w:rsidP="009654F6">
      <w:pPr>
        <w:ind w:firstLine="0"/>
      </w:pPr>
      <w:r>
        <w:t xml:space="preserve">The speed of the lights has been upgraded to contain 6 levels of speeds. An SI Leader or person cannot increase the speed to a </w:t>
      </w:r>
      <w:r w:rsidRPr="007A2569">
        <w:t>seizure inducing speed</w:t>
      </w:r>
      <w:r>
        <w:t xml:space="preserve"> (</w:t>
      </w:r>
      <w:r>
        <w:rPr>
          <w:rStyle w:val="tgc"/>
        </w:rPr>
        <w:t>between 3-30 hertz)</w:t>
      </w:r>
      <w:r w:rsidRPr="007A2569">
        <w:t>.</w:t>
      </w:r>
      <w:r>
        <w:t xml:space="preserve"> Safety precautions should be taken before using this device </w:t>
      </w:r>
      <w:r w:rsidR="009B0E19">
        <w:t xml:space="preserve">by asking students if there </w:t>
      </w:r>
      <w:proofErr w:type="gramStart"/>
      <w:r w:rsidR="009B0E19">
        <w:t>exists</w:t>
      </w:r>
      <w:proofErr w:type="gramEnd"/>
      <w:r w:rsidR="009B0E19">
        <w:t xml:space="preserve"> any issues with tolerance to light.</w:t>
      </w:r>
    </w:p>
    <w:p w:rsidR="00074A4E" w:rsidRDefault="00074A4E" w:rsidP="009654F6">
      <w:pPr>
        <w:ind w:firstLine="0"/>
      </w:pPr>
    </w:p>
    <w:p w:rsidR="00816ED4" w:rsidRDefault="00816ED4" w:rsidP="009654F6">
      <w:pPr>
        <w:ind w:firstLine="0"/>
      </w:pPr>
    </w:p>
    <w:p w:rsidR="00816ED4" w:rsidRDefault="00816ED4" w:rsidP="009654F6">
      <w:pPr>
        <w:ind w:firstLine="0"/>
      </w:pPr>
    </w:p>
    <w:p w:rsidR="002E5114" w:rsidRPr="002E5114" w:rsidRDefault="002E5114" w:rsidP="009654F6">
      <w:pPr>
        <w:ind w:firstLine="0"/>
        <w:rPr>
          <w:u w:val="single"/>
        </w:rPr>
      </w:pPr>
      <w:r w:rsidRPr="002E5114">
        <w:rPr>
          <w:u w:val="single"/>
        </w:rPr>
        <w:t>What if the LED cap is pushed inward?</w:t>
      </w:r>
    </w:p>
    <w:p w:rsidR="002E5114" w:rsidRDefault="002E5114" w:rsidP="009654F6">
      <w:pPr>
        <w:ind w:firstLine="0"/>
      </w:pPr>
      <w:r>
        <w:t>A student or leader must have forced the LED inward. The LED does not retract inward. Steps to fixing the LED cap:</w:t>
      </w:r>
    </w:p>
    <w:p w:rsidR="002E5114" w:rsidRDefault="002E5114" w:rsidP="009654F6">
      <w:pPr>
        <w:ind w:firstLine="0"/>
      </w:pPr>
      <w:r>
        <w:t xml:space="preserve">1. Remove </w:t>
      </w:r>
      <w:proofErr w:type="gramStart"/>
      <w:r>
        <w:t>The</w:t>
      </w:r>
      <w:proofErr w:type="gramEnd"/>
      <w:r>
        <w:t xml:space="preserve"> Supplemental Spinner front logo.</w:t>
      </w:r>
    </w:p>
    <w:p w:rsidR="002E5114" w:rsidRDefault="002E5114" w:rsidP="009654F6">
      <w:pPr>
        <w:ind w:firstLine="0"/>
      </w:pPr>
      <w:r>
        <w:t>2. Remove the screw on the center of the board</w:t>
      </w:r>
      <w:r w:rsidR="00816ED4">
        <w:t xml:space="preserve"> and top corner (the correction screw)</w:t>
      </w:r>
    </w:p>
    <w:p w:rsidR="002E5114" w:rsidRDefault="002E5114" w:rsidP="009654F6">
      <w:pPr>
        <w:ind w:firstLine="0"/>
      </w:pPr>
      <w:r>
        <w:t>3. Gently pull the LED face plate toward you and do not disconnect any wires.</w:t>
      </w:r>
    </w:p>
    <w:p w:rsidR="002E5114" w:rsidRDefault="002E5114" w:rsidP="009654F6">
      <w:pPr>
        <w:ind w:firstLine="0"/>
      </w:pPr>
      <w:r>
        <w:t>4. Locate the LED cap that was damaged and push it outward. If the LED cap is severely damaged, then replace it with a new cap. (Contact Steven Wilson for a replacement file to print (see print details above) or piece).</w:t>
      </w:r>
    </w:p>
    <w:p w:rsidR="0058287C" w:rsidRDefault="0058287C" w:rsidP="009654F6">
      <w:pPr>
        <w:ind w:firstLine="0"/>
      </w:pPr>
    </w:p>
    <w:p w:rsidR="0058287C" w:rsidRDefault="0058287C" w:rsidP="0058287C">
      <w:pPr>
        <w:ind w:firstLine="0"/>
        <w:jc w:val="center"/>
        <w:rPr>
          <w:b/>
        </w:rPr>
      </w:pPr>
      <w:r w:rsidRPr="0058287C">
        <w:rPr>
          <w:b/>
        </w:rPr>
        <w:t xml:space="preserve">Expansion: </w:t>
      </w:r>
    </w:p>
    <w:p w:rsidR="0058287C" w:rsidRDefault="0058287C" w:rsidP="0058287C">
      <w:pPr>
        <w:ind w:firstLine="0"/>
      </w:pPr>
      <w:r>
        <w:t>To expand the capability of this device one must be knowledgeable in:</w:t>
      </w:r>
    </w:p>
    <w:p w:rsidR="0058287C" w:rsidRDefault="0058287C" w:rsidP="0058287C">
      <w:pPr>
        <w:ind w:firstLine="0"/>
      </w:pPr>
      <w:r>
        <w:t>1. Electrical engineering (volts, DC, Switches, wiring and soldering, protecting components, etc.)</w:t>
      </w:r>
    </w:p>
    <w:p w:rsidR="0058287C" w:rsidRDefault="0058287C" w:rsidP="0058287C">
      <w:pPr>
        <w:ind w:firstLine="0"/>
      </w:pPr>
      <w:r>
        <w:t xml:space="preserve">2. CAD engineering (measurements, design, physics, </w:t>
      </w:r>
      <w:proofErr w:type="spellStart"/>
      <w:r>
        <w:t>etc</w:t>
      </w:r>
      <w:proofErr w:type="spellEnd"/>
      <w:r>
        <w:t>)</w:t>
      </w:r>
    </w:p>
    <w:p w:rsidR="0058287C" w:rsidRDefault="00964578" w:rsidP="0058287C">
      <w:pPr>
        <w:ind w:firstLine="0"/>
      </w:pPr>
      <w:r>
        <w:t>3</w:t>
      </w:r>
      <w:r w:rsidR="0058287C">
        <w:t xml:space="preserve">. programming C++ (how to read and </w:t>
      </w:r>
      <w:r w:rsidR="0058287C" w:rsidRPr="0058287C">
        <w:t xml:space="preserve">interpret </w:t>
      </w:r>
      <w:r w:rsidR="0058287C">
        <w:t>existing code; basic level 1 knowledge)</w:t>
      </w:r>
    </w:p>
    <w:p w:rsidR="0058287C" w:rsidRDefault="00964578" w:rsidP="0058287C">
      <w:pPr>
        <w:ind w:firstLine="0"/>
      </w:pPr>
      <w:r>
        <w:t>4</w:t>
      </w:r>
      <w:r w:rsidR="0058287C">
        <w:t>. the Arduino fundamentals (pins and inner libraries of the board)</w:t>
      </w:r>
    </w:p>
    <w:p w:rsidR="0058287C" w:rsidRDefault="0058287C" w:rsidP="0058287C">
      <w:pPr>
        <w:ind w:firstLine="0"/>
        <w:rPr>
          <w:color w:val="FF0000"/>
        </w:rPr>
      </w:pPr>
      <w:r w:rsidRPr="0058287C">
        <w:rPr>
          <w:color w:val="FF0000"/>
        </w:rPr>
        <w:t>If you do not contain any of these requirements, Steven highly recommends not touching or opening th</w:t>
      </w:r>
      <w:r w:rsidR="00964578">
        <w:rPr>
          <w:color w:val="FF0000"/>
        </w:rPr>
        <w:t>is</w:t>
      </w:r>
      <w:r w:rsidRPr="0058287C">
        <w:rPr>
          <w:color w:val="FF0000"/>
        </w:rPr>
        <w:t xml:space="preserve"> device.</w:t>
      </w:r>
    </w:p>
    <w:p w:rsidR="0058287C" w:rsidRPr="0058287C" w:rsidRDefault="0058287C" w:rsidP="0058287C">
      <w:pPr>
        <w:ind w:firstLine="0"/>
        <w:jc w:val="both"/>
      </w:pPr>
      <w:r w:rsidRPr="0058287C">
        <w:t xml:space="preserve">Potential </w:t>
      </w:r>
      <w:r>
        <w:t xml:space="preserve">upgrade location: </w:t>
      </w:r>
    </w:p>
    <w:p w:rsidR="002E5114" w:rsidRDefault="006536DA" w:rsidP="009654F6">
      <w:pPr>
        <w:ind w:firstLine="0"/>
      </w:pPr>
      <w:r>
        <w:rPr>
          <w:noProof/>
        </w:rPr>
        <w:lastRenderedPageBreak/>
        <w:drawing>
          <wp:inline distT="0" distB="0" distL="0" distR="0" wp14:anchorId="37F4CE4C" wp14:editId="011C84DD">
            <wp:extent cx="3452884" cy="29589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2938" cy="2967545"/>
                    </a:xfrm>
                    <a:prstGeom prst="rect">
                      <a:avLst/>
                    </a:prstGeom>
                  </pic:spPr>
                </pic:pic>
              </a:graphicData>
            </a:graphic>
          </wp:inline>
        </w:drawing>
      </w:r>
    </w:p>
    <w:p w:rsidR="006536DA" w:rsidRDefault="006536DA" w:rsidP="009654F6">
      <w:pPr>
        <w:ind w:firstLine="0"/>
      </w:pPr>
      <w:r>
        <w:t xml:space="preserve">On BASE V3 a hole can be </w:t>
      </w:r>
      <w:r w:rsidR="000A05B1">
        <w:t>drilled,</w:t>
      </w:r>
      <w:r>
        <w:t xml:space="preserve"> and a box can be mounted in this general area </w:t>
      </w:r>
      <w:r w:rsidR="00DA584A">
        <w:t>next</w:t>
      </w:r>
      <w:r>
        <w:t xml:space="preserve"> to the controller slot. This box can contain switches for potential upgrades like: music [if music component is added], randomizer of the golden light [if lights are modified], and more.</w:t>
      </w:r>
    </w:p>
    <w:p w:rsidR="006536DA" w:rsidRDefault="006536DA" w:rsidP="009654F6">
      <w:pPr>
        <w:ind w:firstLine="0"/>
      </w:pPr>
      <w:r>
        <w:t>PINS best suited for upgrades: PIN 2, 3, 4 ,5 ,6 7.</w:t>
      </w:r>
      <w:r w:rsidR="009B0E19">
        <w:t xml:space="preserve"> Follow the next section, </w:t>
      </w:r>
      <w:r w:rsidR="009B0E19" w:rsidRPr="009B0E19">
        <w:rPr>
          <w:b/>
        </w:rPr>
        <w:t>Opening the Device</w:t>
      </w:r>
      <w:r w:rsidR="009B0E19">
        <w:t>, to learn about how to properly open this device for upgrades/modifications.</w:t>
      </w:r>
    </w:p>
    <w:p w:rsidR="00E9797E" w:rsidRDefault="00E9797E" w:rsidP="009654F6">
      <w:pPr>
        <w:ind w:firstLine="0"/>
      </w:pPr>
    </w:p>
    <w:p w:rsidR="00E9797E" w:rsidRPr="00E9797E" w:rsidRDefault="00E9797E" w:rsidP="00E9797E">
      <w:pPr>
        <w:ind w:firstLine="0"/>
        <w:jc w:val="center"/>
        <w:rPr>
          <w:b/>
        </w:rPr>
      </w:pPr>
      <w:r w:rsidRPr="00E9797E">
        <w:rPr>
          <w:b/>
        </w:rPr>
        <w:t>Opening the Device</w:t>
      </w:r>
      <w:r w:rsidR="000A05B1">
        <w:rPr>
          <w:b/>
        </w:rPr>
        <w:t xml:space="preserve"> and Closing</w:t>
      </w:r>
    </w:p>
    <w:p w:rsidR="00E9797E" w:rsidRDefault="00E9797E" w:rsidP="00E9797E">
      <w:pPr>
        <w:ind w:firstLine="0"/>
      </w:pPr>
      <w:r>
        <w:t xml:space="preserve">One must adhere to the same knowledgeable expectations that are listed in the previous section </w:t>
      </w:r>
      <w:r w:rsidRPr="0058287C">
        <w:rPr>
          <w:b/>
        </w:rPr>
        <w:t>Expansion</w:t>
      </w:r>
      <w:r>
        <w:rPr>
          <w:b/>
        </w:rPr>
        <w:t xml:space="preserve"> </w:t>
      </w:r>
      <w:r>
        <w:t>before attempting to open this device. Here are the steps to opening the device properly:</w:t>
      </w:r>
    </w:p>
    <w:p w:rsidR="00E9797E" w:rsidRDefault="00E9797E" w:rsidP="00E9797E">
      <w:pPr>
        <w:ind w:firstLine="0"/>
      </w:pPr>
      <w:r>
        <w:t>1. Ensure the device is powered OFF</w:t>
      </w:r>
    </w:p>
    <w:p w:rsidR="00E9797E" w:rsidRDefault="00E9797E" w:rsidP="00E9797E">
      <w:pPr>
        <w:ind w:firstLine="0"/>
      </w:pPr>
      <w:r>
        <w:t xml:space="preserve">2. Remove the screws from the TOP ROOF V2. (One screw might be extremely tight—it contains powerful adhesive. Try to </w:t>
      </w:r>
      <w:r w:rsidR="007933B0">
        <w:t>work gently with the adhesive screw)</w:t>
      </w:r>
    </w:p>
    <w:p w:rsidR="00E9797E" w:rsidRDefault="00E9797E" w:rsidP="00E9797E">
      <w:pPr>
        <w:ind w:firstLine="0"/>
      </w:pPr>
      <w:r>
        <w:lastRenderedPageBreak/>
        <w:t xml:space="preserve">3. </w:t>
      </w:r>
      <w:r w:rsidR="007933B0">
        <w:t>Once the TOP ROOF V2 contains no screws, gently lift top (beware of fan wires that do not disconnect from the TOP ROOF V2. Place TOP ROOF V2 in a location where the fan wires do not have any tension)</w:t>
      </w:r>
    </w:p>
    <w:p w:rsidR="007933B0" w:rsidRDefault="007933B0" w:rsidP="00E9797E">
      <w:pPr>
        <w:ind w:firstLine="0"/>
      </w:pPr>
      <w:r>
        <w:t xml:space="preserve">4. Unscrew the LEFT DOOR (ensure the screw </w:t>
      </w:r>
      <w:proofErr w:type="gramStart"/>
      <w:r>
        <w:t>connecting  the</w:t>
      </w:r>
      <w:proofErr w:type="gramEnd"/>
      <w:r>
        <w:t xml:space="preserve"> LEFT DOOR to the LIGHT LED FACE is also removed)</w:t>
      </w:r>
    </w:p>
    <w:p w:rsidR="007933B0" w:rsidRDefault="007933B0" w:rsidP="00E9797E">
      <w:pPr>
        <w:ind w:firstLine="0"/>
      </w:pPr>
      <w:r>
        <w:t>5. Rest the LIGHT LED FACE gently towards the right door. It should naturally move towards that direction.</w:t>
      </w:r>
    </w:p>
    <w:p w:rsidR="007933B0" w:rsidRDefault="007933B0" w:rsidP="00E9797E">
      <w:pPr>
        <w:ind w:firstLine="0"/>
      </w:pPr>
      <w:r>
        <w:t>6. With the TOP ROOF V2 and the LEFT DOOR removed the device is now considered “opened”.</w:t>
      </w:r>
    </w:p>
    <w:p w:rsidR="007933B0" w:rsidRDefault="007933B0" w:rsidP="00E9797E">
      <w:pPr>
        <w:ind w:firstLine="0"/>
      </w:pPr>
      <w:r>
        <w:t xml:space="preserve">7. For any updates to the program the </w:t>
      </w:r>
      <w:proofErr w:type="gramStart"/>
      <w:r>
        <w:t>BACK POWER</w:t>
      </w:r>
      <w:proofErr w:type="gramEnd"/>
      <w:r>
        <w:t xml:space="preserve"> DOOR V4 must be removed. This door contains powerful EPOXY adhesive on the top corner. Use a box cutter to remove adhesive. This process may take a while.</w:t>
      </w:r>
    </w:p>
    <w:p w:rsidR="007933B0" w:rsidRPr="00E9797E" w:rsidRDefault="007933B0" w:rsidP="00E9797E">
      <w:pPr>
        <w:ind w:firstLine="0"/>
      </w:pPr>
      <w:r>
        <w:t xml:space="preserve">8. To assemble the device together one must follow the same steps but backwards. Apply recommended adhesive: White Gorilla Glue Pen Adhesive or </w:t>
      </w:r>
      <w:r w:rsidR="009B0E19">
        <w:t xml:space="preserve">Gorilla EPOXY Clear—to top corner location of the </w:t>
      </w:r>
      <w:proofErr w:type="gramStart"/>
      <w:r w:rsidR="009B0E19">
        <w:t>BACK POWER</w:t>
      </w:r>
      <w:proofErr w:type="gramEnd"/>
      <w:r w:rsidR="009B0E19">
        <w:t xml:space="preserve"> DOOR V4 and during the mounting of the TOP ROOF V2 (The extremely tight screw from before (step 2)).</w:t>
      </w:r>
    </w:p>
    <w:p w:rsidR="006536DA" w:rsidRDefault="006536DA" w:rsidP="009654F6">
      <w:pPr>
        <w:ind w:firstLine="0"/>
      </w:pPr>
    </w:p>
    <w:p w:rsidR="00074A4E" w:rsidRDefault="00074A4E" w:rsidP="00074A4E">
      <w:pPr>
        <w:ind w:firstLine="0"/>
        <w:jc w:val="center"/>
        <w:rPr>
          <w:b/>
        </w:rPr>
      </w:pPr>
      <w:r w:rsidRPr="00074A4E">
        <w:rPr>
          <w:b/>
        </w:rPr>
        <w:t xml:space="preserve">Contact </w:t>
      </w:r>
      <w:r>
        <w:rPr>
          <w:b/>
        </w:rPr>
        <w:t>D</w:t>
      </w:r>
      <w:r w:rsidRPr="00074A4E">
        <w:rPr>
          <w:b/>
        </w:rPr>
        <w:t>etails</w:t>
      </w:r>
    </w:p>
    <w:p w:rsidR="00074A4E" w:rsidRPr="00074A4E" w:rsidRDefault="00074A4E" w:rsidP="00074A4E">
      <w:pPr>
        <w:ind w:firstLine="0"/>
        <w:rPr>
          <w:u w:val="single"/>
        </w:rPr>
      </w:pPr>
      <w:r w:rsidRPr="00074A4E">
        <w:rPr>
          <w:u w:val="single"/>
        </w:rPr>
        <w:t>Inventor:</w:t>
      </w:r>
    </w:p>
    <w:p w:rsidR="00074A4E" w:rsidRDefault="00074A4E" w:rsidP="00074A4E">
      <w:pPr>
        <w:ind w:firstLine="0"/>
      </w:pPr>
      <w:r>
        <w:t>Steven Wilson</w:t>
      </w:r>
      <w:r>
        <w:tab/>
      </w:r>
      <w:r>
        <w:tab/>
      </w:r>
      <w:r>
        <w:tab/>
      </w:r>
      <w:r>
        <w:tab/>
        <w:t xml:space="preserve">Phone: </w:t>
      </w:r>
      <w:r w:rsidR="00B4136B" w:rsidRPr="00B4136B">
        <w:rPr>
          <w:b/>
        </w:rPr>
        <w:t>Ask Coordinator.</w:t>
      </w:r>
    </w:p>
    <w:p w:rsidR="00074A4E" w:rsidRPr="00074A4E" w:rsidRDefault="00074A4E" w:rsidP="00074A4E">
      <w:pPr>
        <w:ind w:firstLine="0"/>
      </w:pPr>
      <w:r>
        <w:t xml:space="preserve">Email: </w:t>
      </w:r>
      <w:hyperlink r:id="rId15" w:history="1">
        <w:r w:rsidRPr="009B5F54">
          <w:rPr>
            <w:rStyle w:val="Hyperlink"/>
          </w:rPr>
          <w:t>scmowns@yahoo.com</w:t>
        </w:r>
      </w:hyperlink>
      <w:r>
        <w:tab/>
      </w:r>
      <w:r>
        <w:tab/>
        <w:t>Alt. Email:  scmowns@gmail.com</w:t>
      </w:r>
    </w:p>
    <w:p w:rsidR="00074A4E" w:rsidRDefault="00074A4E" w:rsidP="009654F6">
      <w:pPr>
        <w:ind w:firstLine="0"/>
      </w:pPr>
    </w:p>
    <w:p w:rsidR="00AB7BA2" w:rsidRDefault="00AB7BA2" w:rsidP="00F33CE3">
      <w:pPr>
        <w:ind w:firstLine="0"/>
      </w:pP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F33CE3" w:rsidRDefault="00F33CE3" w:rsidP="000647C9">
          <w:pPr>
            <w:ind w:firstLine="0"/>
          </w:pPr>
          <w:proofErr w:type="spellStart"/>
          <w:r>
            <w:t>Onshape</w:t>
          </w:r>
          <w:proofErr w:type="spellEnd"/>
          <w:r>
            <w:t xml:space="preserve">: Modern CAD. Finally. (n.d.). Retrieved January 10, 2018, from </w:t>
          </w:r>
          <w:r>
            <w:tab/>
            <w:t>http://www.onshape.com/</w:t>
          </w:r>
        </w:p>
        <w:p w:rsidR="00F33CE3" w:rsidRDefault="00F33CE3" w:rsidP="000647C9">
          <w:pPr>
            <w:ind w:firstLine="0"/>
            <w:rPr>
              <w:rFonts w:ascii="Times New Roman" w:eastAsia="Times New Roman" w:hAnsi="Times New Roman" w:cs="Times New Roman"/>
              <w:kern w:val="0"/>
              <w:lang w:eastAsia="en-US"/>
            </w:rPr>
          </w:pPr>
          <w:r w:rsidRPr="00F33CE3">
            <w:rPr>
              <w:rFonts w:ascii="Times New Roman" w:eastAsia="Times New Roman" w:hAnsi="Times New Roman" w:cs="Times New Roman"/>
              <w:kern w:val="0"/>
              <w:lang w:eastAsia="en-US"/>
            </w:rPr>
            <w:t xml:space="preserve">WHAT IS ARDUINO? (n.d.). Retrieved January 10, 2018, from </w:t>
          </w:r>
          <w:hyperlink r:id="rId16" w:history="1">
            <w:r w:rsidRPr="009B5F54">
              <w:rPr>
                <w:rStyle w:val="Hyperlink"/>
                <w:rFonts w:ascii="Times New Roman" w:eastAsia="Times New Roman" w:hAnsi="Times New Roman" w:cs="Times New Roman"/>
                <w:kern w:val="0"/>
                <w:lang w:eastAsia="en-US"/>
              </w:rPr>
              <w:t>https://www.arduino.cc/</w:t>
            </w:r>
          </w:hyperlink>
          <w:r w:rsidRPr="00F33CE3">
            <w:rPr>
              <w:rFonts w:ascii="Times New Roman" w:eastAsia="Times New Roman" w:hAnsi="Times New Roman" w:cs="Times New Roman"/>
              <w:kern w:val="0"/>
              <w:lang w:eastAsia="en-US"/>
            </w:rPr>
            <w:t xml:space="preserve"> </w:t>
          </w:r>
        </w:p>
        <w:p w:rsidR="000647C9" w:rsidRDefault="000647C9" w:rsidP="000647C9">
          <w:pPr>
            <w:ind w:firstLine="0"/>
            <w:rPr>
              <w:rFonts w:ascii="Times New Roman" w:eastAsia="Times New Roman" w:hAnsi="Times New Roman" w:cs="Times New Roman"/>
              <w:kern w:val="0"/>
              <w:lang w:eastAsia="en-US"/>
            </w:rPr>
          </w:pPr>
          <w:r w:rsidRPr="000647C9">
            <w:rPr>
              <w:rFonts w:ascii="Times New Roman" w:eastAsia="Times New Roman" w:hAnsi="Times New Roman" w:cs="Times New Roman"/>
              <w:kern w:val="0"/>
              <w:lang w:eastAsia="en-US"/>
            </w:rPr>
            <w:t>Wilson, S. (2018, January 08). Minicom</w:t>
          </w:r>
          <w:r>
            <w:rPr>
              <w:rFonts w:ascii="Times New Roman" w:eastAsia="Times New Roman" w:hAnsi="Times New Roman" w:cs="Times New Roman"/>
              <w:kern w:val="0"/>
              <w:lang w:eastAsia="en-US"/>
            </w:rPr>
            <w:t xml:space="preserve"> </w:t>
          </w:r>
          <w:r w:rsidRPr="000647C9">
            <w:rPr>
              <w:rFonts w:ascii="Times New Roman" w:eastAsia="Times New Roman" w:hAnsi="Times New Roman" w:cs="Times New Roman"/>
              <w:kern w:val="0"/>
              <w:lang w:eastAsia="en-US"/>
            </w:rPr>
            <w:t xml:space="preserve">Software. Retrieved January 10, 2018, from </w:t>
          </w:r>
          <w:r>
            <w:rPr>
              <w:rFonts w:ascii="Times New Roman" w:eastAsia="Times New Roman" w:hAnsi="Times New Roman" w:cs="Times New Roman"/>
              <w:kern w:val="0"/>
              <w:lang w:eastAsia="en-US"/>
            </w:rPr>
            <w:tab/>
          </w:r>
          <w:hyperlink r:id="rId17" w:history="1">
            <w:r w:rsidR="005160C6" w:rsidRPr="00C461CC">
              <w:rPr>
                <w:rStyle w:val="Hyperlink"/>
                <w:rFonts w:ascii="Times New Roman" w:eastAsia="Times New Roman" w:hAnsi="Times New Roman" w:cs="Times New Roman"/>
                <w:kern w:val="0"/>
                <w:lang w:eastAsia="en-US"/>
              </w:rPr>
              <w:t>https://github.com/MinicomSoftware/TheSupplementalSpinner</w:t>
            </w:r>
          </w:hyperlink>
        </w:p>
        <w:p w:rsidR="005160C6" w:rsidRDefault="005160C6" w:rsidP="000647C9">
          <w:pPr>
            <w:ind w:firstLine="0"/>
            <w:rPr>
              <w:rFonts w:ascii="Times New Roman" w:eastAsia="Times New Roman" w:hAnsi="Times New Roman" w:cs="Times New Roman"/>
              <w:kern w:val="0"/>
              <w:lang w:eastAsia="en-US"/>
            </w:rPr>
          </w:pPr>
          <w:r>
            <w:t xml:space="preserve">Franco, U. W. (2017, December 21). Un </w:t>
          </w:r>
          <w:proofErr w:type="spellStart"/>
          <w:r>
            <w:t>wn</w:t>
          </w:r>
          <w:proofErr w:type="spellEnd"/>
          <w:r>
            <w:t xml:space="preserve"> </w:t>
          </w:r>
          <w:proofErr w:type="spellStart"/>
          <w:r>
            <w:t>llamado</w:t>
          </w:r>
          <w:proofErr w:type="spellEnd"/>
          <w:r>
            <w:t xml:space="preserve"> Franco</w:t>
          </w:r>
          <w:r w:rsidR="00060AE4">
            <w:t xml:space="preserve"> “</w:t>
          </w:r>
          <w:proofErr w:type="spellStart"/>
          <w:r w:rsidR="00060AE4" w:rsidRPr="00060AE4">
            <w:t>Greasiggy_the_Koopa</w:t>
          </w:r>
          <w:proofErr w:type="spellEnd"/>
          <w:r w:rsidR="00060AE4">
            <w:t>”</w:t>
          </w:r>
          <w:r>
            <w:t xml:space="preserve"> </w:t>
          </w:r>
          <w:r w:rsidR="00060AE4">
            <w:tab/>
          </w:r>
          <w:r>
            <w:t>(@</w:t>
          </w:r>
          <w:proofErr w:type="spellStart"/>
          <w:r>
            <w:t>MadMegalomania</w:t>
          </w:r>
          <w:proofErr w:type="spellEnd"/>
          <w:r>
            <w:t xml:space="preserve">). Retrieved January 12, 2018, from </w:t>
          </w:r>
          <w:r w:rsidR="00060AE4">
            <w:tab/>
          </w:r>
          <w:r>
            <w:t>https://twitter.com/MadMegalomania</w:t>
          </w:r>
        </w:p>
        <w:p w:rsidR="00F33CE3" w:rsidRPr="00F33CE3" w:rsidRDefault="00F33CE3" w:rsidP="00F33CE3">
          <w:pPr>
            <w:spacing w:line="240" w:lineRule="auto"/>
            <w:ind w:firstLine="0"/>
            <w:rPr>
              <w:rFonts w:ascii="Times New Roman" w:eastAsia="Times New Roman" w:hAnsi="Times New Roman" w:cs="Times New Roman"/>
              <w:kern w:val="0"/>
              <w:lang w:eastAsia="en-US"/>
            </w:rPr>
          </w:pPr>
        </w:p>
        <w:p w:rsidR="00E81978" w:rsidRPr="00F33CE3" w:rsidRDefault="00F15CC9" w:rsidP="00F33CE3">
          <w:pPr>
            <w:ind w:firstLine="0"/>
          </w:pPr>
        </w:p>
      </w:sdtContent>
    </w:sdt>
    <w:p w:rsidR="00E81978" w:rsidRDefault="00E81978"/>
    <w:sectPr w:rsidR="00E81978">
      <w:headerReference w:type="default" r:id="rId18"/>
      <w:headerReference w:type="first" r:id="rId1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5CC9" w:rsidRDefault="00F15CC9">
      <w:pPr>
        <w:spacing w:line="240" w:lineRule="auto"/>
      </w:pPr>
      <w:r>
        <w:separator/>
      </w:r>
    </w:p>
    <w:p w:rsidR="00F15CC9" w:rsidRDefault="00F15CC9"/>
  </w:endnote>
  <w:endnote w:type="continuationSeparator" w:id="0">
    <w:p w:rsidR="00F15CC9" w:rsidRDefault="00F15CC9">
      <w:pPr>
        <w:spacing w:line="240" w:lineRule="auto"/>
      </w:pPr>
      <w:r>
        <w:continuationSeparator/>
      </w:r>
    </w:p>
    <w:p w:rsidR="00F15CC9" w:rsidRDefault="00F15C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5CC9" w:rsidRDefault="00F15CC9">
      <w:pPr>
        <w:spacing w:line="240" w:lineRule="auto"/>
      </w:pPr>
      <w:r>
        <w:separator/>
      </w:r>
    </w:p>
    <w:p w:rsidR="00F15CC9" w:rsidRDefault="00F15CC9"/>
  </w:footnote>
  <w:footnote w:type="continuationSeparator" w:id="0">
    <w:p w:rsidR="00F15CC9" w:rsidRDefault="00F15CC9">
      <w:pPr>
        <w:spacing w:line="240" w:lineRule="auto"/>
      </w:pPr>
      <w:r>
        <w:continuationSeparator/>
      </w:r>
    </w:p>
    <w:p w:rsidR="00F15CC9" w:rsidRDefault="00F15C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0B20" w:rsidRDefault="00F15CC9">
    <w:pPr>
      <w:pStyle w:val="Header"/>
    </w:pPr>
    <w:sdt>
      <w:sdtPr>
        <w:rPr>
          <w:rStyle w:val="Strong"/>
        </w:rPr>
        <w:alias w:val="Running head"/>
        <w:tag w:val=""/>
        <w:id w:val="12739865"/>
        <w:placeholder>
          <w:docPart w:val="BCB99AEC95CF4D939D3EC102F252E95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50B20">
          <w:rPr>
            <w:rStyle w:val="Strong"/>
          </w:rPr>
          <w:t>The Supplemental spinner</w:t>
        </w:r>
      </w:sdtContent>
    </w:sdt>
    <w:r w:rsidR="00550B20">
      <w:rPr>
        <w:rStyle w:val="Strong"/>
      </w:rPr>
      <w:ptab w:relativeTo="margin" w:alignment="right" w:leader="none"/>
    </w:r>
    <w:r w:rsidR="00550B20">
      <w:rPr>
        <w:rStyle w:val="Strong"/>
      </w:rPr>
      <w:fldChar w:fldCharType="begin"/>
    </w:r>
    <w:r w:rsidR="00550B20">
      <w:rPr>
        <w:rStyle w:val="Strong"/>
      </w:rPr>
      <w:instrText xml:space="preserve"> PAGE   \* MERGEFORMAT </w:instrText>
    </w:r>
    <w:r w:rsidR="00550B20">
      <w:rPr>
        <w:rStyle w:val="Strong"/>
      </w:rPr>
      <w:fldChar w:fldCharType="separate"/>
    </w:r>
    <w:r w:rsidR="00060AE4">
      <w:rPr>
        <w:rStyle w:val="Strong"/>
        <w:noProof/>
      </w:rPr>
      <w:t>13</w:t>
    </w:r>
    <w:r w:rsidR="00550B20">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0B20" w:rsidRDefault="00550B20">
    <w:pPr>
      <w:pStyle w:val="Header"/>
      <w:rPr>
        <w:rStyle w:val="Strong"/>
      </w:rPr>
    </w:pPr>
    <w:r>
      <w:t xml:space="preserve">Running head: </w:t>
    </w:r>
    <w:sdt>
      <w:sdtPr>
        <w:rPr>
          <w:rStyle w:val="Strong"/>
        </w:rPr>
        <w:alias w:val="Running head"/>
        <w:tag w:val=""/>
        <w:id w:val="-696842620"/>
        <w:placeholder>
          <w:docPart w:val="406B5D7CA85349B1A627F25DECC4596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The Supplemental spinner</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816ED4">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F413BC8"/>
    <w:multiLevelType w:val="hybridMultilevel"/>
    <w:tmpl w:val="4FE43E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E326C77"/>
    <w:multiLevelType w:val="hybridMultilevel"/>
    <w:tmpl w:val="BF6AC24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6B0790"/>
    <w:multiLevelType w:val="hybridMultilevel"/>
    <w:tmpl w:val="8FD2E4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4"/>
  </w:num>
  <w:num w:numId="14">
    <w:abstractNumId w:val="13"/>
  </w:num>
  <w:num w:numId="15">
    <w:abstractNumId w:val="15"/>
  </w:num>
  <w:num w:numId="16">
    <w:abstractNumId w:val="10"/>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7BB"/>
    <w:rsid w:val="00060AE4"/>
    <w:rsid w:val="000647C9"/>
    <w:rsid w:val="00074A4E"/>
    <w:rsid w:val="000A05B1"/>
    <w:rsid w:val="000D3F41"/>
    <w:rsid w:val="00125E5C"/>
    <w:rsid w:val="002841A5"/>
    <w:rsid w:val="002A3201"/>
    <w:rsid w:val="002E5114"/>
    <w:rsid w:val="00316821"/>
    <w:rsid w:val="00327743"/>
    <w:rsid w:val="00355DCA"/>
    <w:rsid w:val="00442AC2"/>
    <w:rsid w:val="004547BB"/>
    <w:rsid w:val="005160C6"/>
    <w:rsid w:val="00543D2C"/>
    <w:rsid w:val="00550B20"/>
    <w:rsid w:val="00551A02"/>
    <w:rsid w:val="005534FA"/>
    <w:rsid w:val="0058287C"/>
    <w:rsid w:val="005B466E"/>
    <w:rsid w:val="005D3A03"/>
    <w:rsid w:val="0060272F"/>
    <w:rsid w:val="006536DA"/>
    <w:rsid w:val="006D0E69"/>
    <w:rsid w:val="007717B6"/>
    <w:rsid w:val="00773314"/>
    <w:rsid w:val="00774B92"/>
    <w:rsid w:val="00782123"/>
    <w:rsid w:val="007933B0"/>
    <w:rsid w:val="007A2569"/>
    <w:rsid w:val="008002C0"/>
    <w:rsid w:val="0080463C"/>
    <w:rsid w:val="00816ED4"/>
    <w:rsid w:val="0081740D"/>
    <w:rsid w:val="008231DF"/>
    <w:rsid w:val="008A0542"/>
    <w:rsid w:val="008C5323"/>
    <w:rsid w:val="00922F64"/>
    <w:rsid w:val="00933075"/>
    <w:rsid w:val="0096325F"/>
    <w:rsid w:val="00964578"/>
    <w:rsid w:val="009654F6"/>
    <w:rsid w:val="009A6A3B"/>
    <w:rsid w:val="009B0E19"/>
    <w:rsid w:val="00AB7BA2"/>
    <w:rsid w:val="00B4136B"/>
    <w:rsid w:val="00B823AA"/>
    <w:rsid w:val="00BA45DB"/>
    <w:rsid w:val="00BB2474"/>
    <w:rsid w:val="00BB3A22"/>
    <w:rsid w:val="00BF4184"/>
    <w:rsid w:val="00C0601E"/>
    <w:rsid w:val="00C31D30"/>
    <w:rsid w:val="00C546EE"/>
    <w:rsid w:val="00CD6E39"/>
    <w:rsid w:val="00CF6E91"/>
    <w:rsid w:val="00D040D2"/>
    <w:rsid w:val="00D43C5F"/>
    <w:rsid w:val="00D54D65"/>
    <w:rsid w:val="00D85B68"/>
    <w:rsid w:val="00DA584A"/>
    <w:rsid w:val="00E6004D"/>
    <w:rsid w:val="00E81978"/>
    <w:rsid w:val="00E9797E"/>
    <w:rsid w:val="00EF26F7"/>
    <w:rsid w:val="00EF6778"/>
    <w:rsid w:val="00F15CC9"/>
    <w:rsid w:val="00F33CE3"/>
    <w:rsid w:val="00F379B7"/>
    <w:rsid w:val="00F525FA"/>
    <w:rsid w:val="00F7130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BEA1F"/>
  <w15:chartTrackingRefBased/>
  <w15:docId w15:val="{3C1A88A3-A706-4758-91B6-27A387A31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F71301"/>
    <w:rPr>
      <w:color w:val="5F5F5F" w:themeColor="hyperlink"/>
      <w:u w:val="single"/>
    </w:rPr>
  </w:style>
  <w:style w:type="character" w:styleId="UnresolvedMention">
    <w:name w:val="Unresolved Mention"/>
    <w:basedOn w:val="DefaultParagraphFont"/>
    <w:uiPriority w:val="99"/>
    <w:semiHidden/>
    <w:unhideWhenUsed/>
    <w:rsid w:val="00F71301"/>
    <w:rPr>
      <w:color w:val="808080"/>
      <w:shd w:val="clear" w:color="auto" w:fill="E6E6E6"/>
    </w:rPr>
  </w:style>
  <w:style w:type="character" w:customStyle="1" w:styleId="tgc">
    <w:name w:val="_tgc"/>
    <w:basedOn w:val="DefaultParagraphFont"/>
    <w:rsid w:val="007A2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5175434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8561613">
      <w:bodyDiv w:val="1"/>
      <w:marLeft w:val="0"/>
      <w:marRight w:val="0"/>
      <w:marTop w:val="0"/>
      <w:marBottom w:val="0"/>
      <w:divBdr>
        <w:top w:val="none" w:sz="0" w:space="0" w:color="auto"/>
        <w:left w:val="none" w:sz="0" w:space="0" w:color="auto"/>
        <w:bottom w:val="none" w:sz="0" w:space="0" w:color="auto"/>
        <w:right w:val="none" w:sz="0" w:space="0" w:color="auto"/>
      </w:divBdr>
      <w:divsChild>
        <w:div w:id="1354837996">
          <w:marLeft w:val="0"/>
          <w:marRight w:val="0"/>
          <w:marTop w:val="0"/>
          <w:marBottom w:val="0"/>
          <w:divBdr>
            <w:top w:val="none" w:sz="0" w:space="0" w:color="auto"/>
            <w:left w:val="none" w:sz="0" w:space="0" w:color="auto"/>
            <w:bottom w:val="none" w:sz="0" w:space="0" w:color="auto"/>
            <w:right w:val="none" w:sz="0" w:space="0" w:color="auto"/>
          </w:divBdr>
          <w:divsChild>
            <w:div w:id="106386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github.com/MinicomSoftware/TheSupplementalSpinner" TargetMode="External"/><Relationship Id="rId2" Type="http://schemas.openxmlformats.org/officeDocument/2006/relationships/customXml" Target="../customXml/item2.xml"/><Relationship Id="rId16" Type="http://schemas.openxmlformats.org/officeDocument/2006/relationships/hyperlink" Target="https://www.arduino.c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inicomSoftware/TheSupplementalSpinner" TargetMode="External"/><Relationship Id="rId5" Type="http://schemas.openxmlformats.org/officeDocument/2006/relationships/settings" Target="settings.xml"/><Relationship Id="rId15" Type="http://schemas.openxmlformats.org/officeDocument/2006/relationships/hyperlink" Target="mailto:scmowns@yahoo.com" TargetMode="Externa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github.com/MinicomSoftware/SyllabusSpinner" TargetMode="Externa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Mowns\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4FD3897F57C4C9DB0EB48B736172895"/>
        <w:category>
          <w:name w:val="General"/>
          <w:gallery w:val="placeholder"/>
        </w:category>
        <w:types>
          <w:type w:val="bbPlcHdr"/>
        </w:types>
        <w:behaviors>
          <w:behavior w:val="content"/>
        </w:behaviors>
        <w:guid w:val="{11E1DCE3-9FEB-47EE-AF1F-46CECF028F20}"/>
      </w:docPartPr>
      <w:docPartBody>
        <w:p w:rsidR="00FA74AE" w:rsidRDefault="00FA74AE">
          <w:pPr>
            <w:pStyle w:val="D4FD3897F57C4C9DB0EB48B736172895"/>
          </w:pPr>
          <w:r>
            <w:t>[Title Here, up to 12 Words, on One to Two Lines]</w:t>
          </w:r>
        </w:p>
      </w:docPartBody>
    </w:docPart>
    <w:docPart>
      <w:docPartPr>
        <w:name w:val="DF6E6FD2013742E2AC6683AF2DA79FDD"/>
        <w:category>
          <w:name w:val="General"/>
          <w:gallery w:val="placeholder"/>
        </w:category>
        <w:types>
          <w:type w:val="bbPlcHdr"/>
        </w:types>
        <w:behaviors>
          <w:behavior w:val="content"/>
        </w:behaviors>
        <w:guid w:val="{1ACA7426-782C-48DB-A87E-0A1C9EF03385}"/>
      </w:docPartPr>
      <w:docPartBody>
        <w:p w:rsidR="00FA74AE" w:rsidRDefault="00FA74AE">
          <w:pPr>
            <w:pStyle w:val="DF6E6FD2013742E2AC6683AF2DA79FDD"/>
          </w:pPr>
          <w:r>
            <w:t>Author Note</w:t>
          </w:r>
        </w:p>
      </w:docPartBody>
    </w:docPart>
    <w:docPart>
      <w:docPartPr>
        <w:name w:val="ED88AA63B0D54F2B90ACFA2E6C19E772"/>
        <w:category>
          <w:name w:val="General"/>
          <w:gallery w:val="placeholder"/>
        </w:category>
        <w:types>
          <w:type w:val="bbPlcHdr"/>
        </w:types>
        <w:behaviors>
          <w:behavior w:val="content"/>
        </w:behaviors>
        <w:guid w:val="{EC2634D7-08C8-42F1-8E45-8C29DCED4DAD}"/>
      </w:docPartPr>
      <w:docPartBody>
        <w:p w:rsidR="00FA74AE" w:rsidRDefault="00FA74AE">
          <w:pPr>
            <w:pStyle w:val="ED88AA63B0D54F2B90ACFA2E6C19E772"/>
          </w:pPr>
          <w:r>
            <w:t>Abstract</w:t>
          </w:r>
        </w:p>
      </w:docPartBody>
    </w:docPart>
    <w:docPart>
      <w:docPartPr>
        <w:name w:val="53AE4180716D4B23A60A8FDAD4B05B05"/>
        <w:category>
          <w:name w:val="General"/>
          <w:gallery w:val="placeholder"/>
        </w:category>
        <w:types>
          <w:type w:val="bbPlcHdr"/>
        </w:types>
        <w:behaviors>
          <w:behavior w:val="content"/>
        </w:behaviors>
        <w:guid w:val="{6E9C1C45-5BD6-439E-B3EB-18E0E2E440BC}"/>
      </w:docPartPr>
      <w:docPartBody>
        <w:p w:rsidR="00FA74AE" w:rsidRDefault="00FA74AE">
          <w:pPr>
            <w:pStyle w:val="53AE4180716D4B23A60A8FDAD4B05B05"/>
          </w:pPr>
          <w:r>
            <w:t>[Title Here, up to 12 Words, on One to Two Lines]</w:t>
          </w:r>
        </w:p>
      </w:docPartBody>
    </w:docPart>
    <w:docPart>
      <w:docPartPr>
        <w:name w:val="BCB99AEC95CF4D939D3EC102F252E95B"/>
        <w:category>
          <w:name w:val="General"/>
          <w:gallery w:val="placeholder"/>
        </w:category>
        <w:types>
          <w:type w:val="bbPlcHdr"/>
        </w:types>
        <w:behaviors>
          <w:behavior w:val="content"/>
        </w:behaviors>
        <w:guid w:val="{EFE69EFB-5690-4926-8859-48072BAD79D4}"/>
      </w:docPartPr>
      <w:docPartBody>
        <w:p w:rsidR="00FA74AE" w:rsidRDefault="00FA74AE">
          <w:pPr>
            <w:pStyle w:val="BCB99AEC95CF4D939D3EC102F252E95B"/>
          </w:pPr>
          <w:r w:rsidRPr="005D3A03">
            <w:t>Figures title:</w:t>
          </w:r>
        </w:p>
      </w:docPartBody>
    </w:docPart>
    <w:docPart>
      <w:docPartPr>
        <w:name w:val="406B5D7CA85349B1A627F25DECC4596F"/>
        <w:category>
          <w:name w:val="General"/>
          <w:gallery w:val="placeholder"/>
        </w:category>
        <w:types>
          <w:type w:val="bbPlcHdr"/>
        </w:types>
        <w:behaviors>
          <w:behavior w:val="content"/>
        </w:behaviors>
        <w:guid w:val="{FFD5198C-2E1E-4324-A323-B4E0228EABDA}"/>
      </w:docPartPr>
      <w:docPartBody>
        <w:p w:rsidR="00FA74AE" w:rsidRDefault="00FA74AE">
          <w:pPr>
            <w:pStyle w:val="406B5D7CA85349B1A627F25DECC4596F"/>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709DEDADABE24B9986E509ECDB0966F1"/>
        <w:category>
          <w:name w:val="General"/>
          <w:gallery w:val="placeholder"/>
        </w:category>
        <w:types>
          <w:type w:val="bbPlcHdr"/>
        </w:types>
        <w:behaviors>
          <w:behavior w:val="content"/>
        </w:behaviors>
        <w:guid w:val="{247FA301-C207-4109-97FF-ADBFF8276587}"/>
      </w:docPartPr>
      <w:docPartBody>
        <w:p w:rsidR="00FA74AE" w:rsidRDefault="00FA74AE" w:rsidP="00FA74AE">
          <w:pPr>
            <w:pStyle w:val="709DEDADABE24B9986E509ECDB0966F1"/>
          </w:pPr>
          <w:r w:rsidRPr="00BF4184">
            <w:t>Column Head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4AE"/>
    <w:rsid w:val="000E7ECC"/>
    <w:rsid w:val="002913BD"/>
    <w:rsid w:val="006E1F7A"/>
    <w:rsid w:val="00B52DB6"/>
    <w:rsid w:val="00FA7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FD3897F57C4C9DB0EB48B736172895">
    <w:name w:val="D4FD3897F57C4C9DB0EB48B736172895"/>
  </w:style>
  <w:style w:type="paragraph" w:customStyle="1" w:styleId="D1E23E3D17A64165942759441B6FC7F5">
    <w:name w:val="D1E23E3D17A64165942759441B6FC7F5"/>
  </w:style>
  <w:style w:type="paragraph" w:customStyle="1" w:styleId="0CF5EB67DEA443F48B007F303BB8D321">
    <w:name w:val="0CF5EB67DEA443F48B007F303BB8D321"/>
  </w:style>
  <w:style w:type="paragraph" w:customStyle="1" w:styleId="DF6E6FD2013742E2AC6683AF2DA79FDD">
    <w:name w:val="DF6E6FD2013742E2AC6683AF2DA79FDD"/>
  </w:style>
  <w:style w:type="paragraph" w:customStyle="1" w:styleId="49BD57123EC14829A0436873E06959F8">
    <w:name w:val="49BD57123EC14829A0436873E06959F8"/>
  </w:style>
  <w:style w:type="paragraph" w:customStyle="1" w:styleId="ED88AA63B0D54F2B90ACFA2E6C19E772">
    <w:name w:val="ED88AA63B0D54F2B90ACFA2E6C19E772"/>
  </w:style>
  <w:style w:type="character" w:styleId="Emphasis">
    <w:name w:val="Emphasis"/>
    <w:basedOn w:val="DefaultParagraphFont"/>
    <w:uiPriority w:val="4"/>
    <w:unhideWhenUsed/>
    <w:qFormat/>
    <w:rPr>
      <w:i/>
      <w:iCs/>
    </w:rPr>
  </w:style>
  <w:style w:type="paragraph" w:customStyle="1" w:styleId="AAE3CB23B0944066882DC09D9EB4F0E0">
    <w:name w:val="AAE3CB23B0944066882DC09D9EB4F0E0"/>
  </w:style>
  <w:style w:type="paragraph" w:customStyle="1" w:styleId="DA3CF0B25F7345CBA3BA1A320DB6DB62">
    <w:name w:val="DA3CF0B25F7345CBA3BA1A320DB6DB62"/>
  </w:style>
  <w:style w:type="paragraph" w:customStyle="1" w:styleId="53AE4180716D4B23A60A8FDAD4B05B05">
    <w:name w:val="53AE4180716D4B23A60A8FDAD4B05B05"/>
  </w:style>
  <w:style w:type="paragraph" w:customStyle="1" w:styleId="52C43825317A49A8A15750522B2A9168">
    <w:name w:val="52C43825317A49A8A15750522B2A9168"/>
  </w:style>
  <w:style w:type="paragraph" w:customStyle="1" w:styleId="AEA8CD00996B45028C3306CCD2B69BB1">
    <w:name w:val="AEA8CD00996B45028C3306CCD2B69BB1"/>
  </w:style>
  <w:style w:type="paragraph" w:customStyle="1" w:styleId="E3C19DBD2B48433F8BFC1F7156181344">
    <w:name w:val="E3C19DBD2B48433F8BFC1F7156181344"/>
  </w:style>
  <w:style w:type="paragraph" w:customStyle="1" w:styleId="6F7C5FECBBC041B184ABA0E04BA176B4">
    <w:name w:val="6F7C5FECBBC041B184ABA0E04BA176B4"/>
  </w:style>
  <w:style w:type="paragraph" w:customStyle="1" w:styleId="99B0DB433C524EF4BADDE0E4E1D33C1D">
    <w:name w:val="99B0DB433C524EF4BADDE0E4E1D33C1D"/>
  </w:style>
  <w:style w:type="paragraph" w:customStyle="1" w:styleId="7E1096FEA53B41E5913776800097CEF2">
    <w:name w:val="7E1096FEA53B41E5913776800097CEF2"/>
  </w:style>
  <w:style w:type="paragraph" w:customStyle="1" w:styleId="BA1386772FA344FA9D93F63B3631114C">
    <w:name w:val="BA1386772FA344FA9D93F63B3631114C"/>
  </w:style>
  <w:style w:type="paragraph" w:customStyle="1" w:styleId="3A2B6E8731BA431CAFACA87202F33EA6">
    <w:name w:val="3A2B6E8731BA431CAFACA87202F33EA6"/>
  </w:style>
  <w:style w:type="paragraph" w:customStyle="1" w:styleId="2A6893CA0B564985AD6D83C76FB114DC">
    <w:name w:val="2A6893CA0B564985AD6D83C76FB114DC"/>
  </w:style>
  <w:style w:type="paragraph" w:customStyle="1" w:styleId="A046FACB9A2B40E4BFC81641B0D45E16">
    <w:name w:val="A046FACB9A2B40E4BFC81641B0D45E16"/>
  </w:style>
  <w:style w:type="paragraph" w:customStyle="1" w:styleId="5F1075318D0D4A7F84E0F6AFB1455C2A">
    <w:name w:val="5F1075318D0D4A7F84E0F6AFB1455C2A"/>
  </w:style>
  <w:style w:type="paragraph" w:customStyle="1" w:styleId="565F512045914D40B82943E5AC4FD1D0">
    <w:name w:val="565F512045914D40B82943E5AC4FD1D0"/>
  </w:style>
  <w:style w:type="paragraph" w:customStyle="1" w:styleId="3BF17809831643BDB0A45148A18D441A">
    <w:name w:val="3BF17809831643BDB0A45148A18D441A"/>
  </w:style>
  <w:style w:type="paragraph" w:customStyle="1" w:styleId="E0D13DBF88FA48D0AFA3AF58DB729698">
    <w:name w:val="E0D13DBF88FA48D0AFA3AF58DB729698"/>
  </w:style>
  <w:style w:type="paragraph" w:customStyle="1" w:styleId="AAB18D8D97464D9583022D5C10532CA3">
    <w:name w:val="AAB18D8D97464D9583022D5C10532CA3"/>
  </w:style>
  <w:style w:type="paragraph" w:customStyle="1" w:styleId="796CE6732A794119B200C34FE6370794">
    <w:name w:val="796CE6732A794119B200C34FE6370794"/>
  </w:style>
  <w:style w:type="paragraph" w:customStyle="1" w:styleId="2A77D007C10245DE94D8516EB2F47B46">
    <w:name w:val="2A77D007C10245DE94D8516EB2F47B46"/>
  </w:style>
  <w:style w:type="paragraph" w:customStyle="1" w:styleId="05861F186EA8485BA8C092B85A5D43FA">
    <w:name w:val="05861F186EA8485BA8C092B85A5D43FA"/>
  </w:style>
  <w:style w:type="paragraph" w:customStyle="1" w:styleId="85E4272A61284F23A0E84CC89D464D4E">
    <w:name w:val="85E4272A61284F23A0E84CC89D464D4E"/>
  </w:style>
  <w:style w:type="paragraph" w:customStyle="1" w:styleId="58B4C217AD744BD894CC355E29360179">
    <w:name w:val="58B4C217AD744BD894CC355E29360179"/>
  </w:style>
  <w:style w:type="paragraph" w:customStyle="1" w:styleId="E83555DA7ED24533B3BBFDE6AD2FBF4F">
    <w:name w:val="E83555DA7ED24533B3BBFDE6AD2FBF4F"/>
  </w:style>
  <w:style w:type="paragraph" w:customStyle="1" w:styleId="AFF9D3664B8445C5909FF3055D2C7017">
    <w:name w:val="AFF9D3664B8445C5909FF3055D2C7017"/>
  </w:style>
  <w:style w:type="paragraph" w:customStyle="1" w:styleId="CCB4700FAD194D48A242636458B7169C">
    <w:name w:val="CCB4700FAD194D48A242636458B7169C"/>
  </w:style>
  <w:style w:type="paragraph" w:customStyle="1" w:styleId="BFF9F9691C0A404C97DEE6D3859593AB">
    <w:name w:val="BFF9F9691C0A404C97DEE6D3859593AB"/>
  </w:style>
  <w:style w:type="paragraph" w:customStyle="1" w:styleId="8F0639EC417549C6B8B9A648D4CEB734">
    <w:name w:val="8F0639EC417549C6B8B9A648D4CEB734"/>
  </w:style>
  <w:style w:type="paragraph" w:customStyle="1" w:styleId="50A281916CCB493686B282D50396070D">
    <w:name w:val="50A281916CCB493686B282D50396070D"/>
  </w:style>
  <w:style w:type="paragraph" w:customStyle="1" w:styleId="F1A067C8B6EA4374A4D30DF85D34B593">
    <w:name w:val="F1A067C8B6EA4374A4D30DF85D34B593"/>
  </w:style>
  <w:style w:type="paragraph" w:customStyle="1" w:styleId="FA3A0AD6B4CD45B39437EA21A4E58A89">
    <w:name w:val="FA3A0AD6B4CD45B39437EA21A4E58A89"/>
  </w:style>
  <w:style w:type="paragraph" w:customStyle="1" w:styleId="5437E169881248FFB86D7DFABFD7C602">
    <w:name w:val="5437E169881248FFB86D7DFABFD7C602"/>
  </w:style>
  <w:style w:type="paragraph" w:customStyle="1" w:styleId="119759918CC2451392591A67366E3F6C">
    <w:name w:val="119759918CC2451392591A67366E3F6C"/>
  </w:style>
  <w:style w:type="paragraph" w:customStyle="1" w:styleId="6EF693301CF94AB7A41544AA4EED4399">
    <w:name w:val="6EF693301CF94AB7A41544AA4EED4399"/>
  </w:style>
  <w:style w:type="paragraph" w:customStyle="1" w:styleId="ECE58DBBBF174C09A80A5ACE22C8C80A">
    <w:name w:val="ECE58DBBBF174C09A80A5ACE22C8C80A"/>
  </w:style>
  <w:style w:type="paragraph" w:customStyle="1" w:styleId="18753C9630C94DD6BC5485105D6918E7">
    <w:name w:val="18753C9630C94DD6BC5485105D6918E7"/>
  </w:style>
  <w:style w:type="paragraph" w:customStyle="1" w:styleId="74FF3DFC5D484BDEAD19D9C67F077B6B">
    <w:name w:val="74FF3DFC5D484BDEAD19D9C67F077B6B"/>
  </w:style>
  <w:style w:type="paragraph" w:customStyle="1" w:styleId="0128246047B740B490836F4E8FFCAA61">
    <w:name w:val="0128246047B740B490836F4E8FFCAA61"/>
  </w:style>
  <w:style w:type="paragraph" w:customStyle="1" w:styleId="C42AAA870D30490EBFA8CEAB044F4863">
    <w:name w:val="C42AAA870D30490EBFA8CEAB044F4863"/>
  </w:style>
  <w:style w:type="paragraph" w:customStyle="1" w:styleId="04D170661F6044AB8213AFF640ADB8F7">
    <w:name w:val="04D170661F6044AB8213AFF640ADB8F7"/>
  </w:style>
  <w:style w:type="paragraph" w:customStyle="1" w:styleId="2965CB34DC0D4EEA8C0F88BC625DB6EE">
    <w:name w:val="2965CB34DC0D4EEA8C0F88BC625DB6EE"/>
  </w:style>
  <w:style w:type="paragraph" w:customStyle="1" w:styleId="3E864D76D7374D0D8A46870DA2A6F37A">
    <w:name w:val="3E864D76D7374D0D8A46870DA2A6F37A"/>
  </w:style>
  <w:style w:type="paragraph" w:customStyle="1" w:styleId="789A1E750448425C91018C4C72261CCD">
    <w:name w:val="789A1E750448425C91018C4C72261CCD"/>
  </w:style>
  <w:style w:type="paragraph" w:customStyle="1" w:styleId="F9D37ECDB94242E1B37DD621B594AD8F">
    <w:name w:val="F9D37ECDB94242E1B37DD621B594AD8F"/>
  </w:style>
  <w:style w:type="paragraph" w:customStyle="1" w:styleId="44367A54B70B49CDB699559FAAFCA859">
    <w:name w:val="44367A54B70B49CDB699559FAAFCA859"/>
  </w:style>
  <w:style w:type="paragraph" w:customStyle="1" w:styleId="EAA3796B1139474FA28D79D2DF4F647E">
    <w:name w:val="EAA3796B1139474FA28D79D2DF4F647E"/>
  </w:style>
  <w:style w:type="paragraph" w:customStyle="1" w:styleId="D116CF7C9CB447178992A8DE131D600F">
    <w:name w:val="D116CF7C9CB447178992A8DE131D600F"/>
  </w:style>
  <w:style w:type="paragraph" w:customStyle="1" w:styleId="6EC7D1A7B95842B0B83AD3EADFBBA50A">
    <w:name w:val="6EC7D1A7B95842B0B83AD3EADFBBA50A"/>
  </w:style>
  <w:style w:type="paragraph" w:customStyle="1" w:styleId="33E1CA1F9D0B4E0A9B477E001F19E9F2">
    <w:name w:val="33E1CA1F9D0B4E0A9B477E001F19E9F2"/>
  </w:style>
  <w:style w:type="paragraph" w:customStyle="1" w:styleId="A797C46F5FA847B2A0B631ED66DA711B">
    <w:name w:val="A797C46F5FA847B2A0B631ED66DA711B"/>
  </w:style>
  <w:style w:type="paragraph" w:customStyle="1" w:styleId="1FE1D7AE633B488DA10B548993E1E5B6">
    <w:name w:val="1FE1D7AE633B488DA10B548993E1E5B6"/>
  </w:style>
  <w:style w:type="paragraph" w:customStyle="1" w:styleId="87EF0F23A4A949B58EC558ED317DE1ED">
    <w:name w:val="87EF0F23A4A949B58EC558ED317DE1ED"/>
  </w:style>
  <w:style w:type="paragraph" w:customStyle="1" w:styleId="5EBD3AA6CA1C4CAF8358DC49B3D1E2DF">
    <w:name w:val="5EBD3AA6CA1C4CAF8358DC49B3D1E2DF"/>
  </w:style>
  <w:style w:type="paragraph" w:customStyle="1" w:styleId="5AD3AFC8D77546CB9C2AADAECC40842E">
    <w:name w:val="5AD3AFC8D77546CB9C2AADAECC40842E"/>
  </w:style>
  <w:style w:type="paragraph" w:customStyle="1" w:styleId="9CEBA0F82F3E403C8B9E1D1FC60EA870">
    <w:name w:val="9CEBA0F82F3E403C8B9E1D1FC60EA870"/>
  </w:style>
  <w:style w:type="paragraph" w:customStyle="1" w:styleId="BCB99AEC95CF4D939D3EC102F252E95B">
    <w:name w:val="BCB99AEC95CF4D939D3EC102F252E95B"/>
  </w:style>
  <w:style w:type="paragraph" w:customStyle="1" w:styleId="406B5D7CA85349B1A627F25DECC4596F">
    <w:name w:val="406B5D7CA85349B1A627F25DECC4596F"/>
  </w:style>
  <w:style w:type="paragraph" w:customStyle="1" w:styleId="709DEDADABE24B9986E509ECDB0966F1">
    <w:name w:val="709DEDADABE24B9986E509ECDB0966F1"/>
    <w:rsid w:val="00FA74AE"/>
  </w:style>
  <w:style w:type="paragraph" w:customStyle="1" w:styleId="DBB98A5661CF47F980F2C1CB2B12AD8E">
    <w:name w:val="DBB98A5661CF47F980F2C1CB2B12AD8E"/>
    <w:rsid w:val="00FA74AE"/>
  </w:style>
  <w:style w:type="paragraph" w:customStyle="1" w:styleId="CBE4AF292E914EBAA1E356365281912D">
    <w:name w:val="CBE4AF292E914EBAA1E356365281912D"/>
    <w:rsid w:val="00FA74AE"/>
  </w:style>
  <w:style w:type="paragraph" w:customStyle="1" w:styleId="08BDAE17604C4678BDF42EBA90DBB9D4">
    <w:name w:val="08BDAE17604C4678BDF42EBA90DBB9D4"/>
    <w:rsid w:val="00FA74AE"/>
  </w:style>
  <w:style w:type="paragraph" w:customStyle="1" w:styleId="BB52E9DEE5214FF8B59CDABD71C8A9ED">
    <w:name w:val="BB52E9DEE5214FF8B59CDABD71C8A9ED"/>
    <w:rsid w:val="00FA74AE"/>
  </w:style>
  <w:style w:type="paragraph" w:customStyle="1" w:styleId="2F96BD7F2A634A4EA029B28BA51AD65D">
    <w:name w:val="2F96BD7F2A634A4EA029B28BA51AD65D"/>
    <w:rsid w:val="00FA74AE"/>
  </w:style>
  <w:style w:type="paragraph" w:customStyle="1" w:styleId="F401421C8F9B4F549516B6606DB3EA94">
    <w:name w:val="F401421C8F9B4F549516B6606DB3EA94"/>
    <w:rsid w:val="00FA74AE"/>
  </w:style>
  <w:style w:type="paragraph" w:customStyle="1" w:styleId="7ACB4F5F777B48508DD0405EFEA53632">
    <w:name w:val="7ACB4F5F777B48508DD0405EFEA53632"/>
    <w:rsid w:val="00FA74AE"/>
  </w:style>
  <w:style w:type="paragraph" w:customStyle="1" w:styleId="7923EAF853734976932D4B79728FDD8E">
    <w:name w:val="7923EAF853734976932D4B79728FDD8E"/>
    <w:rsid w:val="00FA74AE"/>
  </w:style>
  <w:style w:type="paragraph" w:customStyle="1" w:styleId="583C963A15854610B0C3E122B9763749">
    <w:name w:val="583C963A15854610B0C3E122B9763749"/>
    <w:rsid w:val="00FA74AE"/>
  </w:style>
  <w:style w:type="paragraph" w:customStyle="1" w:styleId="FC4F9185DBE747F7BB7638437070562B">
    <w:name w:val="FC4F9185DBE747F7BB7638437070562B"/>
    <w:rsid w:val="00FA74AE"/>
  </w:style>
  <w:style w:type="paragraph" w:customStyle="1" w:styleId="8F3C279B855E4B658CC5411E192D281D">
    <w:name w:val="8F3C279B855E4B658CC5411E192D281D"/>
    <w:rsid w:val="00FA74AE"/>
  </w:style>
  <w:style w:type="paragraph" w:customStyle="1" w:styleId="6727F0D074C74B33A5AC8B061E1BB01A">
    <w:name w:val="6727F0D074C74B33A5AC8B061E1BB01A"/>
    <w:rsid w:val="00FA74AE"/>
  </w:style>
  <w:style w:type="paragraph" w:customStyle="1" w:styleId="2C6D2EBF4C5E431A965F40F9FB4C76EA">
    <w:name w:val="2C6D2EBF4C5E431A965F40F9FB4C76EA"/>
    <w:rsid w:val="00FA74AE"/>
  </w:style>
  <w:style w:type="paragraph" w:customStyle="1" w:styleId="3842A575FE134D0F927E40945100D413">
    <w:name w:val="3842A575FE134D0F927E40945100D413"/>
    <w:rsid w:val="00FA74AE"/>
  </w:style>
  <w:style w:type="paragraph" w:customStyle="1" w:styleId="9DEBB8AB15CA440B8DFC2274AE75032C">
    <w:name w:val="9DEBB8AB15CA440B8DFC2274AE75032C"/>
    <w:rsid w:val="00FA74AE"/>
  </w:style>
  <w:style w:type="paragraph" w:customStyle="1" w:styleId="5858B51EE41E4E599FB6DEFECB365CED">
    <w:name w:val="5858B51EE41E4E599FB6DEFECB365CED"/>
    <w:rsid w:val="00FA74AE"/>
  </w:style>
  <w:style w:type="paragraph" w:customStyle="1" w:styleId="DB0784EB0C6442AE8CEB6AACCB424C06">
    <w:name w:val="DB0784EB0C6442AE8CEB6AACCB424C06"/>
    <w:rsid w:val="00FA74AE"/>
  </w:style>
  <w:style w:type="paragraph" w:customStyle="1" w:styleId="CF9FC8FAB0F4447F80446AFD166B7BC2">
    <w:name w:val="CF9FC8FAB0F4447F80446AFD166B7BC2"/>
    <w:rsid w:val="00FA74AE"/>
  </w:style>
  <w:style w:type="paragraph" w:customStyle="1" w:styleId="5651632A1FC84B8E9650A03F55D36008">
    <w:name w:val="5651632A1FC84B8E9650A03F55D36008"/>
    <w:rsid w:val="00FA74AE"/>
  </w:style>
  <w:style w:type="paragraph" w:customStyle="1" w:styleId="C51DC9160D984B02A9370E3C4C745222">
    <w:name w:val="C51DC9160D984B02A9370E3C4C745222"/>
    <w:rsid w:val="00FA74AE"/>
  </w:style>
  <w:style w:type="paragraph" w:customStyle="1" w:styleId="F35F4DF011DF432592D06E567E7400FE">
    <w:name w:val="F35F4DF011DF432592D06E567E7400FE"/>
    <w:rsid w:val="00FA74AE"/>
  </w:style>
  <w:style w:type="paragraph" w:customStyle="1" w:styleId="9550E47080644E2C91EA923EA8FF9D7A">
    <w:name w:val="9550E47080644E2C91EA923EA8FF9D7A"/>
    <w:rsid w:val="00FA74AE"/>
  </w:style>
  <w:style w:type="paragraph" w:customStyle="1" w:styleId="2319CA0D7D3B4D038F4805ABD2C450E0">
    <w:name w:val="2319CA0D7D3B4D038F4805ABD2C450E0"/>
    <w:rsid w:val="00FA74AE"/>
  </w:style>
  <w:style w:type="paragraph" w:customStyle="1" w:styleId="56479D36C7524306B7F9C00106B7D68D">
    <w:name w:val="56479D36C7524306B7F9C00106B7D68D"/>
    <w:rsid w:val="00FA74AE"/>
  </w:style>
  <w:style w:type="paragraph" w:customStyle="1" w:styleId="DA4B88A7FD0048B59CEDA68C7E61CACF">
    <w:name w:val="DA4B88A7FD0048B59CEDA68C7E61CACF"/>
    <w:rsid w:val="00FA74AE"/>
  </w:style>
  <w:style w:type="paragraph" w:customStyle="1" w:styleId="1ACC706923024AC8AA932CBA32B394CC">
    <w:name w:val="1ACC706923024AC8AA932CBA32B394CC"/>
    <w:rsid w:val="00FA74AE"/>
  </w:style>
  <w:style w:type="paragraph" w:customStyle="1" w:styleId="765FC57A80634FF2A2159D18DF1E880A">
    <w:name w:val="765FC57A80634FF2A2159D18DF1E880A"/>
    <w:rsid w:val="00FA74AE"/>
  </w:style>
  <w:style w:type="paragraph" w:customStyle="1" w:styleId="714DD4378B8B41E6824EC570DC4B94CD">
    <w:name w:val="714DD4378B8B41E6824EC570DC4B94CD"/>
    <w:rsid w:val="00FA74AE"/>
  </w:style>
  <w:style w:type="paragraph" w:customStyle="1" w:styleId="F5175CEB59AA4709B30F07E58BF933C8">
    <w:name w:val="F5175CEB59AA4709B30F07E58BF933C8"/>
    <w:rsid w:val="00FA74AE"/>
  </w:style>
  <w:style w:type="paragraph" w:customStyle="1" w:styleId="E2373954D15640318246912220268A95">
    <w:name w:val="E2373954D15640318246912220268A95"/>
    <w:rsid w:val="00FA74AE"/>
  </w:style>
  <w:style w:type="paragraph" w:customStyle="1" w:styleId="F636A43883B6488C80A6A1F12A053993">
    <w:name w:val="F636A43883B6488C80A6A1F12A053993"/>
    <w:rsid w:val="00FA74AE"/>
  </w:style>
  <w:style w:type="paragraph" w:customStyle="1" w:styleId="69BBDAB4594D40F49D7FE4F083DDE4BA">
    <w:name w:val="69BBDAB4594D40F49D7FE4F083DDE4BA"/>
    <w:rsid w:val="00FA74AE"/>
  </w:style>
  <w:style w:type="paragraph" w:customStyle="1" w:styleId="442D37C0DEC64D06A058EF2A7BF1FDBE">
    <w:name w:val="442D37C0DEC64D06A058EF2A7BF1FDBE"/>
    <w:rsid w:val="00FA74AE"/>
  </w:style>
  <w:style w:type="paragraph" w:customStyle="1" w:styleId="823EC318E42440C4A80738424FF1F32F">
    <w:name w:val="823EC318E42440C4A80738424FF1F32F"/>
    <w:rsid w:val="00FA74AE"/>
  </w:style>
  <w:style w:type="paragraph" w:customStyle="1" w:styleId="257FAABF9A12415888B4B9655AB08C1D">
    <w:name w:val="257FAABF9A12415888B4B9655AB08C1D"/>
    <w:rsid w:val="00FA74AE"/>
  </w:style>
  <w:style w:type="paragraph" w:customStyle="1" w:styleId="FB069372897F4428A255A4EBBA858B1E">
    <w:name w:val="FB069372897F4428A255A4EBBA858B1E"/>
    <w:rsid w:val="00FA74AE"/>
  </w:style>
  <w:style w:type="paragraph" w:customStyle="1" w:styleId="A17878F1870648C6AA4555A780D22FC4">
    <w:name w:val="A17878F1870648C6AA4555A780D22FC4"/>
    <w:rsid w:val="00FA74AE"/>
  </w:style>
  <w:style w:type="paragraph" w:customStyle="1" w:styleId="BB5D4C3A4E4E4148B0479A21755F668A">
    <w:name w:val="BB5D4C3A4E4E4148B0479A21755F668A"/>
    <w:rsid w:val="00FA74AE"/>
  </w:style>
  <w:style w:type="paragraph" w:customStyle="1" w:styleId="AEFF8AD60FB9413EB5C2CD25E57C0F21">
    <w:name w:val="AEFF8AD60FB9413EB5C2CD25E57C0F21"/>
    <w:rsid w:val="00FA74AE"/>
  </w:style>
  <w:style w:type="paragraph" w:customStyle="1" w:styleId="5433E013096345C8BBB899EE4D2E735C">
    <w:name w:val="5433E013096345C8BBB899EE4D2E735C"/>
    <w:rsid w:val="00FA74AE"/>
  </w:style>
  <w:style w:type="paragraph" w:customStyle="1" w:styleId="7621C267FBE6480A9C491EDF92279838">
    <w:name w:val="7621C267FBE6480A9C491EDF92279838"/>
    <w:rsid w:val="00FA74AE"/>
  </w:style>
  <w:style w:type="paragraph" w:customStyle="1" w:styleId="DF7C2096035E43BD9214377CDB67B0B5">
    <w:name w:val="DF7C2096035E43BD9214377CDB67B0B5"/>
    <w:rsid w:val="00FA74AE"/>
  </w:style>
  <w:style w:type="paragraph" w:customStyle="1" w:styleId="640B871DEDE54AFEA500B83A6B0486CA">
    <w:name w:val="640B871DEDE54AFEA500B83A6B0486CA"/>
    <w:rsid w:val="00FA74AE"/>
  </w:style>
  <w:style w:type="paragraph" w:customStyle="1" w:styleId="83813F230CC34D149D8EA47D9DA34B0D">
    <w:name w:val="83813F230CC34D149D8EA47D9DA34B0D"/>
    <w:rsid w:val="00FA74AE"/>
  </w:style>
  <w:style w:type="paragraph" w:customStyle="1" w:styleId="8E8685C8D5C249758C80F6873C3BE107">
    <w:name w:val="8E8685C8D5C249758C80F6873C3BE107"/>
    <w:rsid w:val="00FA74AE"/>
  </w:style>
  <w:style w:type="paragraph" w:customStyle="1" w:styleId="0A24104A3A7448FE98D20CF21998ED3E">
    <w:name w:val="0A24104A3A7448FE98D20CF21998ED3E"/>
    <w:rsid w:val="00FA74AE"/>
  </w:style>
  <w:style w:type="paragraph" w:customStyle="1" w:styleId="0DAF4CDE826F4CA384B5453BA947C7B4">
    <w:name w:val="0DAF4CDE826F4CA384B5453BA947C7B4"/>
    <w:rsid w:val="00FA74AE"/>
  </w:style>
  <w:style w:type="paragraph" w:customStyle="1" w:styleId="F620780CA2DA4EC5B4251D4E7BE1A578">
    <w:name w:val="F620780CA2DA4EC5B4251D4E7BE1A578"/>
    <w:rsid w:val="00FA74AE"/>
  </w:style>
  <w:style w:type="paragraph" w:customStyle="1" w:styleId="4551F4FC851549D39DC87A85AF9B485A">
    <w:name w:val="4551F4FC851549D39DC87A85AF9B485A"/>
    <w:rsid w:val="00FA74AE"/>
  </w:style>
  <w:style w:type="paragraph" w:customStyle="1" w:styleId="48D02A571CAD497A9D76A7F4B39BC378">
    <w:name w:val="48D02A571CAD497A9D76A7F4B39BC378"/>
    <w:rsid w:val="00FA74AE"/>
  </w:style>
  <w:style w:type="paragraph" w:customStyle="1" w:styleId="273407C4D12143A0956D201E5799B8D3">
    <w:name w:val="273407C4D12143A0956D201E5799B8D3"/>
    <w:rsid w:val="00FA74AE"/>
  </w:style>
  <w:style w:type="paragraph" w:customStyle="1" w:styleId="F6BED02569F34CB9A2148AE5E3DF3190">
    <w:name w:val="F6BED02569F34CB9A2148AE5E3DF3190"/>
    <w:rsid w:val="00FA74AE"/>
  </w:style>
  <w:style w:type="paragraph" w:customStyle="1" w:styleId="943306F5C3BC470880CD39AD335ADCA6">
    <w:name w:val="943306F5C3BC470880CD39AD335ADCA6"/>
    <w:rsid w:val="00FA74AE"/>
  </w:style>
  <w:style w:type="paragraph" w:customStyle="1" w:styleId="E67F391CF0914098BC54A56A268D0B1F">
    <w:name w:val="E67F391CF0914098BC54A56A268D0B1F"/>
    <w:rsid w:val="00FA74AE"/>
  </w:style>
  <w:style w:type="paragraph" w:customStyle="1" w:styleId="FD7033A5D77E427A883CD123E0B6D4D9">
    <w:name w:val="FD7033A5D77E427A883CD123E0B6D4D9"/>
    <w:rsid w:val="00FA74AE"/>
  </w:style>
  <w:style w:type="paragraph" w:customStyle="1" w:styleId="51F4DBD8451946B2B2B1F2B1474E99A8">
    <w:name w:val="51F4DBD8451946B2B2B1F2B1474E99A8"/>
    <w:rsid w:val="00FA74AE"/>
  </w:style>
  <w:style w:type="paragraph" w:customStyle="1" w:styleId="7BE8426709484606892AEB79D5360C79">
    <w:name w:val="7BE8426709484606892AEB79D5360C79"/>
    <w:rsid w:val="00FA74AE"/>
  </w:style>
  <w:style w:type="paragraph" w:customStyle="1" w:styleId="58AD6D481D364132A6F61A912ED60817">
    <w:name w:val="58AD6D481D364132A6F61A912ED60817"/>
    <w:rsid w:val="00FA74AE"/>
  </w:style>
  <w:style w:type="paragraph" w:customStyle="1" w:styleId="649990DE531049C4B558EDD574445F92">
    <w:name w:val="649990DE531049C4B558EDD574445F92"/>
    <w:rsid w:val="00FA74AE"/>
  </w:style>
  <w:style w:type="paragraph" w:customStyle="1" w:styleId="13115146BBA347DC8DFB175CF1B34E45">
    <w:name w:val="13115146BBA347DC8DFB175CF1B34E45"/>
    <w:rsid w:val="00FA74AE"/>
  </w:style>
  <w:style w:type="paragraph" w:customStyle="1" w:styleId="0452924678F14B40BEFBC3E990C24A9E">
    <w:name w:val="0452924678F14B40BEFBC3E990C24A9E"/>
    <w:rsid w:val="00FA74AE"/>
  </w:style>
  <w:style w:type="paragraph" w:customStyle="1" w:styleId="6D3D4FB6B2D744B99BD25D4FA4D1FD8A">
    <w:name w:val="6D3D4FB6B2D744B99BD25D4FA4D1FD8A"/>
    <w:rsid w:val="00FA74AE"/>
  </w:style>
  <w:style w:type="paragraph" w:customStyle="1" w:styleId="9DD05692C91540E194DD13749CA91C95">
    <w:name w:val="9DD05692C91540E194DD13749CA91C95"/>
    <w:rsid w:val="00FA74AE"/>
  </w:style>
  <w:style w:type="paragraph" w:customStyle="1" w:styleId="C01A8BCC63DB4E738D60828C6643B354">
    <w:name w:val="C01A8BCC63DB4E738D60828C6643B354"/>
    <w:rsid w:val="00FA74AE"/>
  </w:style>
  <w:style w:type="paragraph" w:customStyle="1" w:styleId="9D09A5F384614FFA87B58E5CA4D96FF9">
    <w:name w:val="9D09A5F384614FFA87B58E5CA4D96FF9"/>
    <w:rsid w:val="00FA74AE"/>
  </w:style>
  <w:style w:type="paragraph" w:customStyle="1" w:styleId="E13673CFAC714F77AF5D725AEF0BC54F">
    <w:name w:val="E13673CFAC714F77AF5D725AEF0BC54F"/>
    <w:rsid w:val="00FA74AE"/>
  </w:style>
  <w:style w:type="paragraph" w:customStyle="1" w:styleId="D509C099B30947FF8B7320A56ED46D94">
    <w:name w:val="D509C099B30947FF8B7320A56ED46D94"/>
    <w:rsid w:val="00FA74AE"/>
  </w:style>
  <w:style w:type="paragraph" w:customStyle="1" w:styleId="8DDE4423E9F44D1D9F6B050AA2274673">
    <w:name w:val="8DDE4423E9F44D1D9F6B050AA2274673"/>
    <w:rsid w:val="00FA74AE"/>
  </w:style>
  <w:style w:type="paragraph" w:customStyle="1" w:styleId="7FF97B727C794175B6BB980AC3582D57">
    <w:name w:val="7FF97B727C794175B6BB980AC3582D57"/>
    <w:rsid w:val="00FA74AE"/>
  </w:style>
  <w:style w:type="paragraph" w:customStyle="1" w:styleId="1700FCC2ACB34B65A789C0DC6C815400">
    <w:name w:val="1700FCC2ACB34B65A789C0DC6C815400"/>
    <w:rsid w:val="00FA74AE"/>
  </w:style>
  <w:style w:type="paragraph" w:customStyle="1" w:styleId="0932BF06479D4EB29E08A0C1B94852C0">
    <w:name w:val="0932BF06479D4EB29E08A0C1B94852C0"/>
    <w:rsid w:val="00FA74AE"/>
  </w:style>
  <w:style w:type="paragraph" w:customStyle="1" w:styleId="6CC3E4AD1ED946AB9334815C18965245">
    <w:name w:val="6CC3E4AD1ED946AB9334815C18965245"/>
    <w:rsid w:val="00FA74AE"/>
  </w:style>
  <w:style w:type="paragraph" w:customStyle="1" w:styleId="BFC1E261741F4517AA650D21FDEDCC3D">
    <w:name w:val="BFC1E261741F4517AA650D21FDEDCC3D"/>
    <w:rsid w:val="00FA74AE"/>
  </w:style>
  <w:style w:type="paragraph" w:customStyle="1" w:styleId="F05CB52EE78749CDB1AEDB8A3C22BA4D">
    <w:name w:val="F05CB52EE78749CDB1AEDB8A3C22BA4D"/>
    <w:rsid w:val="00FA74AE"/>
  </w:style>
  <w:style w:type="paragraph" w:customStyle="1" w:styleId="66ED902A606242C3BF9987B4EDBE3455">
    <w:name w:val="66ED902A606242C3BF9987B4EDBE3455"/>
    <w:rsid w:val="00FA74AE"/>
  </w:style>
  <w:style w:type="paragraph" w:customStyle="1" w:styleId="528190252E924C23893A5374DE34CD88">
    <w:name w:val="528190252E924C23893A5374DE34CD88"/>
    <w:rsid w:val="00FA74AE"/>
  </w:style>
  <w:style w:type="paragraph" w:customStyle="1" w:styleId="4C6D633E6D334BE099FE81BC7B014716">
    <w:name w:val="4C6D633E6D334BE099FE81BC7B014716"/>
    <w:rsid w:val="00FA74AE"/>
  </w:style>
  <w:style w:type="paragraph" w:customStyle="1" w:styleId="EB95348C6EA940CC803217DCE57340B5">
    <w:name w:val="EB95348C6EA940CC803217DCE57340B5"/>
    <w:rsid w:val="00FA74AE"/>
  </w:style>
  <w:style w:type="paragraph" w:customStyle="1" w:styleId="E72BC573BA6A484B8E8C978018E38634">
    <w:name w:val="E72BC573BA6A484B8E8C978018E38634"/>
    <w:rsid w:val="00FA74AE"/>
  </w:style>
  <w:style w:type="paragraph" w:customStyle="1" w:styleId="DFC3CD0F90C34151A601B42FAA354F55">
    <w:name w:val="DFC3CD0F90C34151A601B42FAA354F55"/>
    <w:rsid w:val="00FA74AE"/>
  </w:style>
  <w:style w:type="paragraph" w:customStyle="1" w:styleId="F2F9014F90C6477CB412F1E84C7A4CDA">
    <w:name w:val="F2F9014F90C6477CB412F1E84C7A4CDA"/>
    <w:rsid w:val="00FA74AE"/>
  </w:style>
  <w:style w:type="paragraph" w:customStyle="1" w:styleId="C5C34F77E78F42D1A0782EA510CEA1B6">
    <w:name w:val="C5C34F77E78F42D1A0782EA510CEA1B6"/>
    <w:rsid w:val="00FA74AE"/>
  </w:style>
  <w:style w:type="paragraph" w:customStyle="1" w:styleId="DF4C019DA37643059AC5E543CA6231A8">
    <w:name w:val="DF4C019DA37643059AC5E543CA6231A8"/>
    <w:rsid w:val="00FA74AE"/>
  </w:style>
  <w:style w:type="paragraph" w:customStyle="1" w:styleId="3827CB4C2AB54C33894283A02D79AAE6">
    <w:name w:val="3827CB4C2AB54C33894283A02D79AAE6"/>
    <w:rsid w:val="00FA74AE"/>
  </w:style>
  <w:style w:type="paragraph" w:customStyle="1" w:styleId="224D63F6C7BD4C96B4FE52E84E74D6FD">
    <w:name w:val="224D63F6C7BD4C96B4FE52E84E74D6FD"/>
    <w:rsid w:val="00FA74AE"/>
  </w:style>
  <w:style w:type="paragraph" w:customStyle="1" w:styleId="A78F8A6D3CD746678F7EB5124E012CF1">
    <w:name w:val="A78F8A6D3CD746678F7EB5124E012CF1"/>
    <w:rsid w:val="00FA74AE"/>
  </w:style>
  <w:style w:type="paragraph" w:customStyle="1" w:styleId="776E8C1110AC44CAB5B3E1DA4771E753">
    <w:name w:val="776E8C1110AC44CAB5B3E1DA4771E753"/>
    <w:rsid w:val="00FA74AE"/>
  </w:style>
  <w:style w:type="paragraph" w:customStyle="1" w:styleId="75E344AD6199492099F03FA127F4FC36">
    <w:name w:val="75E344AD6199492099F03FA127F4FC36"/>
    <w:rsid w:val="00FA74AE"/>
  </w:style>
  <w:style w:type="paragraph" w:customStyle="1" w:styleId="30D8C899F1B7432CBB70735F97ED90BD">
    <w:name w:val="30D8C899F1B7432CBB70735F97ED90BD"/>
    <w:rsid w:val="00FA74AE"/>
  </w:style>
  <w:style w:type="paragraph" w:customStyle="1" w:styleId="857B3C79CC4141DC80A34FBF18571F37">
    <w:name w:val="857B3C79CC4141DC80A34FBF18571F37"/>
    <w:rsid w:val="00FA74AE"/>
  </w:style>
  <w:style w:type="paragraph" w:customStyle="1" w:styleId="BFFB8B228CA341E18CDD91E827000CAF">
    <w:name w:val="BFFB8B228CA341E18CDD91E827000CAF"/>
    <w:rsid w:val="00FA74AE"/>
  </w:style>
  <w:style w:type="paragraph" w:customStyle="1" w:styleId="8E1E240CE40A4D419F9EA8862DAD76A0">
    <w:name w:val="8E1E240CE40A4D419F9EA8862DAD76A0"/>
    <w:rsid w:val="00FA74AE"/>
  </w:style>
  <w:style w:type="paragraph" w:customStyle="1" w:styleId="D793C18406FD4E5C89E6AD7BE33E4DA6">
    <w:name w:val="D793C18406FD4E5C89E6AD7BE33E4DA6"/>
    <w:rsid w:val="00FA74AE"/>
  </w:style>
  <w:style w:type="paragraph" w:customStyle="1" w:styleId="540CAFC4505F4E10ABA51DEA6492D8E5">
    <w:name w:val="540CAFC4505F4E10ABA51DEA6492D8E5"/>
    <w:rsid w:val="00FA74AE"/>
  </w:style>
  <w:style w:type="paragraph" w:customStyle="1" w:styleId="F1B9D699823E4977B74C1AEC87E631C7">
    <w:name w:val="F1B9D699823E4977B74C1AEC87E631C7"/>
    <w:rsid w:val="00FA74AE"/>
  </w:style>
  <w:style w:type="paragraph" w:customStyle="1" w:styleId="121D608981824C618861974E7FA7A69E">
    <w:name w:val="121D608981824C618861974E7FA7A69E"/>
    <w:rsid w:val="00FA74AE"/>
  </w:style>
  <w:style w:type="paragraph" w:customStyle="1" w:styleId="9023D40145DA4DC78BC59F5AD63AACA2">
    <w:name w:val="9023D40145DA4DC78BC59F5AD63AACA2"/>
    <w:rsid w:val="00FA74AE"/>
  </w:style>
  <w:style w:type="paragraph" w:customStyle="1" w:styleId="63AE6E55BD6842F0953FD13FCCCDDDC6">
    <w:name w:val="63AE6E55BD6842F0953FD13FCCCDDDC6"/>
    <w:rsid w:val="00FA74AE"/>
  </w:style>
  <w:style w:type="paragraph" w:customStyle="1" w:styleId="BC26EBE31ECC47F7A0FDE50EC9A4570B">
    <w:name w:val="BC26EBE31ECC47F7A0FDE50EC9A4570B"/>
    <w:rsid w:val="00FA74AE"/>
  </w:style>
  <w:style w:type="paragraph" w:customStyle="1" w:styleId="49FC0A12BD624EDDB1965778439086C5">
    <w:name w:val="49FC0A12BD624EDDB1965778439086C5"/>
    <w:rsid w:val="00FA74AE"/>
  </w:style>
  <w:style w:type="paragraph" w:customStyle="1" w:styleId="9FA5BE73D94749F1826DA7E843809331">
    <w:name w:val="9FA5BE73D94749F1826DA7E843809331"/>
    <w:rsid w:val="00FA74AE"/>
  </w:style>
  <w:style w:type="paragraph" w:customStyle="1" w:styleId="D6633F9DDA8148A0B405259A8C1280F4">
    <w:name w:val="D6633F9DDA8148A0B405259A8C1280F4"/>
    <w:rsid w:val="00FA74AE"/>
  </w:style>
  <w:style w:type="paragraph" w:customStyle="1" w:styleId="42E1CDD3EA4E483BA8CBDBF3B3CBD589">
    <w:name w:val="42E1CDD3EA4E483BA8CBDBF3B3CBD589"/>
    <w:rsid w:val="00FA74AE"/>
  </w:style>
  <w:style w:type="paragraph" w:customStyle="1" w:styleId="816A2C13A79E416DA3959438A10A3877">
    <w:name w:val="816A2C13A79E416DA3959438A10A3877"/>
    <w:rsid w:val="00FA74AE"/>
  </w:style>
  <w:style w:type="paragraph" w:customStyle="1" w:styleId="963233418F5F42D381F14D0DF2CAEBB5">
    <w:name w:val="963233418F5F42D381F14D0DF2CAEBB5"/>
    <w:rsid w:val="00FA74AE"/>
  </w:style>
  <w:style w:type="paragraph" w:customStyle="1" w:styleId="5CB24E7E9F41498A874795DCF7A8513A">
    <w:name w:val="5CB24E7E9F41498A874795DCF7A8513A"/>
    <w:rsid w:val="00FA74AE"/>
  </w:style>
  <w:style w:type="paragraph" w:customStyle="1" w:styleId="8C3BDC65FF6845EA80C6EE2FE54EC6C8">
    <w:name w:val="8C3BDC65FF6845EA80C6EE2FE54EC6C8"/>
    <w:rsid w:val="00FA74AE"/>
  </w:style>
  <w:style w:type="paragraph" w:customStyle="1" w:styleId="759113465FFB47D09709B2946402CB9D">
    <w:name w:val="759113465FFB47D09709B2946402CB9D"/>
    <w:rsid w:val="00FA74AE"/>
  </w:style>
  <w:style w:type="paragraph" w:customStyle="1" w:styleId="2F662EEB4CD5491586C70C41C3BC17E7">
    <w:name w:val="2F662EEB4CD5491586C70C41C3BC17E7"/>
    <w:rsid w:val="00FA74AE"/>
  </w:style>
  <w:style w:type="paragraph" w:customStyle="1" w:styleId="690E80D72ABC42239E3DC4188C200C7D">
    <w:name w:val="690E80D72ABC42239E3DC4188C200C7D"/>
    <w:rsid w:val="00FA74AE"/>
  </w:style>
  <w:style w:type="paragraph" w:customStyle="1" w:styleId="820BF51C288E41B38E861EA378002BC5">
    <w:name w:val="820BF51C288E41B38E861EA378002BC5"/>
    <w:rsid w:val="00FA74AE"/>
  </w:style>
  <w:style w:type="paragraph" w:customStyle="1" w:styleId="FF9FAE1CA20B4447A466C27108AA8F3F">
    <w:name w:val="FF9FAE1CA20B4447A466C27108AA8F3F"/>
    <w:rsid w:val="00FA74AE"/>
  </w:style>
  <w:style w:type="paragraph" w:customStyle="1" w:styleId="F2AE3DA2DB834888B5526FB25359BF87">
    <w:name w:val="F2AE3DA2DB834888B5526FB25359BF87"/>
    <w:rsid w:val="00FA74AE"/>
  </w:style>
  <w:style w:type="paragraph" w:customStyle="1" w:styleId="438DC9C827224D2D83E75BD9CD1378A9">
    <w:name w:val="438DC9C827224D2D83E75BD9CD1378A9"/>
    <w:rsid w:val="00FA74AE"/>
  </w:style>
  <w:style w:type="paragraph" w:customStyle="1" w:styleId="A7098BCDB6A6442A89416601A2F9C306">
    <w:name w:val="A7098BCDB6A6442A89416601A2F9C306"/>
    <w:rsid w:val="00FA74AE"/>
  </w:style>
  <w:style w:type="paragraph" w:customStyle="1" w:styleId="2C1344F4FBC3464294ED2866AE19D50D">
    <w:name w:val="2C1344F4FBC3464294ED2866AE19D50D"/>
    <w:rsid w:val="00FA74AE"/>
  </w:style>
  <w:style w:type="paragraph" w:customStyle="1" w:styleId="3D1DC8DB1E0B4EF99BAB5CC753F48885">
    <w:name w:val="3D1DC8DB1E0B4EF99BAB5CC753F48885"/>
    <w:rsid w:val="00FA74AE"/>
  </w:style>
  <w:style w:type="paragraph" w:customStyle="1" w:styleId="7B887A2A91434C399224EDC4DB9FF44E">
    <w:name w:val="7B887A2A91434C399224EDC4DB9FF44E"/>
    <w:rsid w:val="00FA74AE"/>
  </w:style>
  <w:style w:type="paragraph" w:customStyle="1" w:styleId="E0166907517A4D29B3420744B4ED3CD8">
    <w:name w:val="E0166907517A4D29B3420744B4ED3CD8"/>
    <w:rsid w:val="00FA74AE"/>
  </w:style>
  <w:style w:type="paragraph" w:customStyle="1" w:styleId="B814F7D3ABF74B43ABF05C65BBC368AB">
    <w:name w:val="B814F7D3ABF74B43ABF05C65BBC368AB"/>
    <w:rsid w:val="00FA74AE"/>
  </w:style>
  <w:style w:type="paragraph" w:customStyle="1" w:styleId="2B9427E44B2D477082F3EFB73E731EBB">
    <w:name w:val="2B9427E44B2D477082F3EFB73E731EBB"/>
    <w:rsid w:val="00FA74AE"/>
  </w:style>
  <w:style w:type="paragraph" w:customStyle="1" w:styleId="794AD8F0B4FB4245AF1A7B8C003DFAFA">
    <w:name w:val="794AD8F0B4FB4245AF1A7B8C003DFAFA"/>
    <w:rsid w:val="00FA74AE"/>
  </w:style>
  <w:style w:type="paragraph" w:customStyle="1" w:styleId="AA5CDBF4812945CF92E3ED9D5B1D89EF">
    <w:name w:val="AA5CDBF4812945CF92E3ED9D5B1D89EF"/>
    <w:rsid w:val="00FA74AE"/>
  </w:style>
  <w:style w:type="paragraph" w:customStyle="1" w:styleId="D005D140589E4B279AE04297BB35B84E">
    <w:name w:val="D005D140589E4B279AE04297BB35B84E"/>
    <w:rsid w:val="00FA74AE"/>
  </w:style>
  <w:style w:type="paragraph" w:customStyle="1" w:styleId="5D79EDC564E94F69B70C6936A8C42172">
    <w:name w:val="5D79EDC564E94F69B70C6936A8C42172"/>
    <w:rsid w:val="00FA74AE"/>
  </w:style>
  <w:style w:type="paragraph" w:customStyle="1" w:styleId="D6FECE4ED23C455783D677F745263BA7">
    <w:name w:val="D6FECE4ED23C455783D677F745263BA7"/>
    <w:rsid w:val="00FA74AE"/>
  </w:style>
  <w:style w:type="paragraph" w:customStyle="1" w:styleId="E77CCD554D3C4F4EAAC5805022D21351">
    <w:name w:val="E77CCD554D3C4F4EAAC5805022D21351"/>
    <w:rsid w:val="00FA74AE"/>
  </w:style>
  <w:style w:type="paragraph" w:customStyle="1" w:styleId="3259F96E66E54486AA36EB359D90CDDC">
    <w:name w:val="3259F96E66E54486AA36EB359D90CDDC"/>
    <w:rsid w:val="00FA74AE"/>
  </w:style>
  <w:style w:type="paragraph" w:customStyle="1" w:styleId="AE934EA422434787912F184282145112">
    <w:name w:val="AE934EA422434787912F184282145112"/>
    <w:rsid w:val="00FA74AE"/>
  </w:style>
  <w:style w:type="paragraph" w:customStyle="1" w:styleId="CA6404E8E7AA45FAB30FF48D99FD7E60">
    <w:name w:val="CA6404E8E7AA45FAB30FF48D99FD7E60"/>
    <w:rsid w:val="00FA74AE"/>
  </w:style>
  <w:style w:type="paragraph" w:customStyle="1" w:styleId="69155CAEF9E144DEA09EA03437F625A8">
    <w:name w:val="69155CAEF9E144DEA09EA03437F625A8"/>
    <w:rsid w:val="00FA74AE"/>
  </w:style>
  <w:style w:type="paragraph" w:customStyle="1" w:styleId="1DC6038CA2F2447BB2A6E5AA76CC59BC">
    <w:name w:val="1DC6038CA2F2447BB2A6E5AA76CC59BC"/>
    <w:rsid w:val="00FA74AE"/>
  </w:style>
  <w:style w:type="paragraph" w:customStyle="1" w:styleId="A90B801FEF1A4FA0B10A063FCE612CFD">
    <w:name w:val="A90B801FEF1A4FA0B10A063FCE612CFD"/>
    <w:rsid w:val="00FA74AE"/>
  </w:style>
  <w:style w:type="paragraph" w:customStyle="1" w:styleId="614C5B1EBD8F4A4E8AAF3DFEFC854019">
    <w:name w:val="614C5B1EBD8F4A4E8AAF3DFEFC854019"/>
    <w:rsid w:val="00FA74AE"/>
  </w:style>
  <w:style w:type="paragraph" w:customStyle="1" w:styleId="63E1494D271D498C849A5F6E97AA57E8">
    <w:name w:val="63E1494D271D498C849A5F6E97AA57E8"/>
    <w:rsid w:val="00FA74AE"/>
  </w:style>
  <w:style w:type="paragraph" w:customStyle="1" w:styleId="0AB1D22AAD894AE2864225AEC9E29E52">
    <w:name w:val="0AB1D22AAD894AE2864225AEC9E29E52"/>
    <w:rsid w:val="00FA74AE"/>
  </w:style>
  <w:style w:type="paragraph" w:customStyle="1" w:styleId="EE38D40BE700433CB129C81900C2A9BC">
    <w:name w:val="EE38D40BE700433CB129C81900C2A9BC"/>
    <w:rsid w:val="00FA74AE"/>
  </w:style>
  <w:style w:type="paragraph" w:customStyle="1" w:styleId="D098B4A7D8724390BCD841AA48BCFC61">
    <w:name w:val="D098B4A7D8724390BCD841AA48BCFC61"/>
    <w:rsid w:val="00FA74AE"/>
  </w:style>
  <w:style w:type="paragraph" w:customStyle="1" w:styleId="BDC576ED3C994909AFA9D1D35E4A0AC8">
    <w:name w:val="BDC576ED3C994909AFA9D1D35E4A0AC8"/>
    <w:rsid w:val="00FA74AE"/>
  </w:style>
  <w:style w:type="paragraph" w:customStyle="1" w:styleId="A14D256FDB06442AB07277D619DAE705">
    <w:name w:val="A14D256FDB06442AB07277D619DAE705"/>
    <w:rsid w:val="00FA74AE"/>
  </w:style>
  <w:style w:type="paragraph" w:customStyle="1" w:styleId="A52F112DAFDA423586EB972FEE880963">
    <w:name w:val="A52F112DAFDA423586EB972FEE880963"/>
    <w:rsid w:val="00FA74AE"/>
  </w:style>
  <w:style w:type="paragraph" w:customStyle="1" w:styleId="3F8EB69A2E604CA2924EFAB8BF8866BA">
    <w:name w:val="3F8EB69A2E604CA2924EFAB8BF8866BA"/>
    <w:rsid w:val="00FA74AE"/>
  </w:style>
  <w:style w:type="paragraph" w:customStyle="1" w:styleId="4F972886903A46AE84D0CFAB2CF72FFD">
    <w:name w:val="4F972886903A46AE84D0CFAB2CF72FFD"/>
    <w:rsid w:val="00FA74AE"/>
  </w:style>
  <w:style w:type="paragraph" w:customStyle="1" w:styleId="28AA234ABE864A68ADEFC1CF6C4C9530">
    <w:name w:val="28AA234ABE864A68ADEFC1CF6C4C9530"/>
    <w:rsid w:val="00FA74AE"/>
  </w:style>
  <w:style w:type="paragraph" w:customStyle="1" w:styleId="64D11D1A947F4448A23502C6AF496088">
    <w:name w:val="64D11D1A947F4448A23502C6AF496088"/>
    <w:rsid w:val="00FA74AE"/>
  </w:style>
  <w:style w:type="paragraph" w:customStyle="1" w:styleId="84107C28CF0D4AA7B93BA5E56540BC24">
    <w:name w:val="84107C28CF0D4AA7B93BA5E56540BC24"/>
    <w:rsid w:val="00FA74AE"/>
  </w:style>
  <w:style w:type="paragraph" w:customStyle="1" w:styleId="E2C95BA4B830485AA99A6B21A38B8FC3">
    <w:name w:val="E2C95BA4B830485AA99A6B21A38B8FC3"/>
    <w:rsid w:val="00FA74AE"/>
  </w:style>
  <w:style w:type="paragraph" w:customStyle="1" w:styleId="8D93EF13280A4412BF73B81F324D2B84">
    <w:name w:val="8D93EF13280A4412BF73B81F324D2B84"/>
    <w:rsid w:val="00FA74AE"/>
  </w:style>
  <w:style w:type="paragraph" w:customStyle="1" w:styleId="D236CAB31BB94111AECA0780CA46EB94">
    <w:name w:val="D236CAB31BB94111AECA0780CA46EB94"/>
    <w:rsid w:val="00FA74AE"/>
  </w:style>
  <w:style w:type="paragraph" w:customStyle="1" w:styleId="93263E43830A48659B4A4986BAA03ACC">
    <w:name w:val="93263E43830A48659B4A4986BAA03ACC"/>
    <w:rsid w:val="00FA74AE"/>
  </w:style>
  <w:style w:type="paragraph" w:customStyle="1" w:styleId="07A7E2EB81DC4BE4B55B0E649CF9EF56">
    <w:name w:val="07A7E2EB81DC4BE4B55B0E649CF9EF56"/>
    <w:rsid w:val="00FA74AE"/>
  </w:style>
  <w:style w:type="paragraph" w:customStyle="1" w:styleId="6A429FAC7D0B47A7B307DBA97FDF4A13">
    <w:name w:val="6A429FAC7D0B47A7B307DBA97FDF4A13"/>
    <w:rsid w:val="00FA74AE"/>
  </w:style>
  <w:style w:type="paragraph" w:customStyle="1" w:styleId="5F05B44264D34D239594C38AC26BE9D6">
    <w:name w:val="5F05B44264D34D239594C38AC26BE9D6"/>
    <w:rsid w:val="00FA74AE"/>
  </w:style>
  <w:style w:type="paragraph" w:customStyle="1" w:styleId="4BB273A6DB2C4752B40AEA6D8699D693">
    <w:name w:val="4BB273A6DB2C4752B40AEA6D8699D693"/>
    <w:rsid w:val="00FA74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Supplemental spinner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9E70C0-5801-4169-A819-B8D019148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1000</TotalTime>
  <Pages>13</Pages>
  <Words>1889</Words>
  <Characters>10769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The Supplemental Spinner Official Documentation</vt:lpstr>
    </vt:vector>
  </TitlesOfParts>
  <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Supplemental Spinner Official Documentation</dc:title>
  <dc:subject/>
  <dc:creator>SCMowns</dc:creator>
  <cp:keywords/>
  <dc:description/>
  <cp:lastModifiedBy>Steven Wn</cp:lastModifiedBy>
  <cp:revision>19</cp:revision>
  <dcterms:created xsi:type="dcterms:W3CDTF">2018-01-10T00:28:00Z</dcterms:created>
  <dcterms:modified xsi:type="dcterms:W3CDTF">2018-08-18T01:28:00Z</dcterms:modified>
</cp:coreProperties>
</file>